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16" w:rsidRPr="00717CEF" w:rsidRDefault="00595116" w:rsidP="00595116">
      <w:pPr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 xml:space="preserve">Gyan </w:t>
      </w:r>
      <w:r w:rsidR="003D1BB5">
        <w:rPr>
          <w:rFonts w:ascii="Calibri" w:hAnsi="Calibri" w:cs="Calibri"/>
          <w:b/>
          <w:sz w:val="22"/>
          <w:szCs w:val="22"/>
        </w:rPr>
        <w:t xml:space="preserve">Bahadur </w:t>
      </w:r>
      <w:r w:rsidRPr="00717CEF">
        <w:rPr>
          <w:rFonts w:ascii="Calibri" w:hAnsi="Calibri" w:cs="Calibri"/>
          <w:b/>
          <w:sz w:val="22"/>
          <w:szCs w:val="22"/>
        </w:rPr>
        <w:t>Tamang</w:t>
      </w:r>
    </w:p>
    <w:p w:rsidR="00595116" w:rsidRPr="00717CEF" w:rsidRDefault="00836B53" w:rsidP="00595116">
      <w:pPr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•</w:t>
      </w:r>
      <w:r>
        <w:rPr>
          <w:rFonts w:ascii="Calibri" w:hAnsi="Calibri" w:cs="Calibri"/>
          <w:sz w:val="22"/>
          <w:szCs w:val="22"/>
        </w:rPr>
        <w:t xml:space="preserve"> </w:t>
      </w:r>
      <w:r w:rsidR="00266AD1" w:rsidRPr="00266AD1">
        <w:rPr>
          <w:rFonts w:ascii="Calibri" w:hAnsi="Calibri" w:cs="Calibri"/>
          <w:sz w:val="22"/>
          <w:szCs w:val="22"/>
        </w:rPr>
        <w:t>3175 140th St Queens, NY, 11354</w:t>
      </w:r>
      <w:r w:rsidR="00595116" w:rsidRPr="00717CEF">
        <w:rPr>
          <w:rFonts w:ascii="Calibri" w:hAnsi="Calibri" w:cs="Calibri"/>
          <w:sz w:val="22"/>
          <w:szCs w:val="22"/>
        </w:rPr>
        <w:t>, US | Willing to Relocate</w:t>
      </w:r>
    </w:p>
    <w:p w:rsidR="00595116" w:rsidRPr="00717CEF" w:rsidRDefault="00595116" w:rsidP="00595116">
      <w:pPr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641-233-2368 • </w:t>
      </w:r>
      <w:hyperlink r:id="rId11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gyantamang575@gmail.com</w:t>
        </w:r>
      </w:hyperlink>
      <w:r w:rsidRPr="00717CEF">
        <w:rPr>
          <w:rFonts w:ascii="Calibri" w:hAnsi="Calibri" w:cs="Calibri"/>
          <w:sz w:val="22"/>
          <w:szCs w:val="22"/>
        </w:rPr>
        <w:t xml:space="preserve"> </w:t>
      </w:r>
    </w:p>
    <w:p w:rsidR="00595116" w:rsidRPr="00717CEF" w:rsidRDefault="00595116" w:rsidP="00595116">
      <w:pPr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</w:t>
      </w:r>
      <w:hyperlink r:id="rId12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https://www.linkedin.com/in/gyan-bahadur-tamang-195a6397/</w:t>
        </w:r>
      </w:hyperlink>
      <w:r w:rsidRPr="00717CEF">
        <w:rPr>
          <w:rFonts w:ascii="Calibri" w:hAnsi="Calibri" w:cs="Calibri"/>
          <w:sz w:val="22"/>
          <w:szCs w:val="22"/>
        </w:rPr>
        <w:t xml:space="preserve">  • </w:t>
      </w:r>
      <w:hyperlink r:id="rId13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https://github.com/gyanvlon</w:t>
        </w:r>
      </w:hyperlink>
    </w:p>
    <w:p w:rsidR="00595116" w:rsidRPr="00717CEF" w:rsidRDefault="00580638" w:rsidP="00595116">
      <w:pPr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595116" w:rsidRPr="00717CEF" w:rsidRDefault="00595116" w:rsidP="00595116">
      <w:pPr>
        <w:jc w:val="center"/>
        <w:rPr>
          <w:rFonts w:ascii="Calibri" w:hAnsi="Calibri" w:cs="Calibri"/>
          <w:b/>
          <w:sz w:val="22"/>
          <w:szCs w:val="22"/>
        </w:rPr>
      </w:pPr>
    </w:p>
    <w:p w:rsidR="00595116" w:rsidRDefault="00D6108B" w:rsidP="00595116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SOFTWARE </w:t>
      </w:r>
      <w:r w:rsidR="00595116" w:rsidRPr="00717CEF">
        <w:rPr>
          <w:rFonts w:ascii="Calibri" w:hAnsi="Calibri" w:cs="Calibri"/>
          <w:b/>
          <w:sz w:val="22"/>
          <w:szCs w:val="22"/>
        </w:rPr>
        <w:t>DEVELOPER</w:t>
      </w:r>
    </w:p>
    <w:p w:rsidR="00036F94" w:rsidRPr="00717CEF" w:rsidRDefault="00036F94" w:rsidP="00595116">
      <w:pPr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i/>
          <w:sz w:val="22"/>
          <w:szCs w:val="22"/>
        </w:rPr>
        <w:t xml:space="preserve">Available for </w:t>
      </w:r>
      <w:r w:rsidRPr="00FE5D3A">
        <w:rPr>
          <w:rFonts w:ascii="Calibri" w:hAnsi="Calibri" w:cs="Calibri"/>
          <w:b/>
          <w:i/>
          <w:sz w:val="22"/>
          <w:szCs w:val="22"/>
        </w:rPr>
        <w:t xml:space="preserve">full-time, </w:t>
      </w:r>
      <w:r w:rsidR="007A3099">
        <w:rPr>
          <w:rFonts w:ascii="Calibri" w:hAnsi="Calibri" w:cs="Calibri"/>
          <w:b/>
          <w:i/>
          <w:sz w:val="22"/>
          <w:szCs w:val="22"/>
        </w:rPr>
        <w:t>W</w:t>
      </w:r>
      <w:r w:rsidRPr="00FE5D3A">
        <w:rPr>
          <w:rFonts w:ascii="Calibri" w:hAnsi="Calibri" w:cs="Calibri"/>
          <w:b/>
          <w:i/>
          <w:sz w:val="22"/>
          <w:szCs w:val="22"/>
        </w:rPr>
        <w:t>2 employment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</w:p>
    <w:p w:rsidR="004345C0" w:rsidRDefault="0066421E" w:rsidP="004345C0">
      <w:pPr>
        <w:rPr>
          <w:rFonts w:ascii="Calibri" w:hAnsi="Calibri" w:cs="Calibri"/>
          <w:sz w:val="22"/>
          <w:szCs w:val="22"/>
        </w:rPr>
      </w:pPr>
      <w:r w:rsidRPr="0066421E">
        <w:rPr>
          <w:rFonts w:ascii="Calibri" w:hAnsi="Calibri" w:cs="Calibri"/>
          <w:sz w:val="22"/>
          <w:szCs w:val="22"/>
        </w:rPr>
        <w:t xml:space="preserve">Experienced </w:t>
      </w:r>
      <w:r w:rsidRPr="0066421E">
        <w:rPr>
          <w:rFonts w:ascii="Calibri" w:hAnsi="Calibri" w:cs="Calibri"/>
          <w:b/>
          <w:sz w:val="22"/>
          <w:szCs w:val="22"/>
        </w:rPr>
        <w:t>Full Stack Developer</w:t>
      </w:r>
      <w:r w:rsidRPr="0066421E">
        <w:rPr>
          <w:rFonts w:ascii="Calibri" w:hAnsi="Calibri" w:cs="Calibri"/>
          <w:sz w:val="22"/>
          <w:szCs w:val="22"/>
        </w:rPr>
        <w:t xml:space="preserve"> with over </w:t>
      </w:r>
      <w:r w:rsidR="0079084D">
        <w:rPr>
          <w:rFonts w:ascii="Calibri" w:hAnsi="Calibri" w:cs="Calibri"/>
          <w:b/>
          <w:sz w:val="22"/>
          <w:szCs w:val="22"/>
        </w:rPr>
        <w:t>5</w:t>
      </w:r>
      <w:r w:rsidR="002823A9">
        <w:rPr>
          <w:rFonts w:ascii="Calibri" w:hAnsi="Calibri" w:cs="Calibri"/>
          <w:b/>
          <w:sz w:val="22"/>
          <w:szCs w:val="22"/>
        </w:rPr>
        <w:t>+</w:t>
      </w:r>
      <w:r w:rsidR="00EC1FA3">
        <w:rPr>
          <w:rFonts w:ascii="Calibri" w:hAnsi="Calibri" w:cs="Calibri"/>
          <w:b/>
          <w:sz w:val="22"/>
          <w:szCs w:val="22"/>
        </w:rPr>
        <w:t xml:space="preserve"> </w:t>
      </w:r>
      <w:r w:rsidRPr="0066421E">
        <w:rPr>
          <w:rFonts w:ascii="Calibri" w:hAnsi="Calibri" w:cs="Calibri"/>
          <w:b/>
          <w:sz w:val="22"/>
          <w:szCs w:val="22"/>
        </w:rPr>
        <w:t>years</w:t>
      </w:r>
      <w:r w:rsidRPr="0066421E">
        <w:rPr>
          <w:rFonts w:ascii="Calibri" w:hAnsi="Calibri" w:cs="Calibri"/>
          <w:sz w:val="22"/>
          <w:szCs w:val="22"/>
        </w:rPr>
        <w:t xml:space="preserve"> of comprehensive experience in the</w:t>
      </w:r>
      <w:r w:rsidR="00DB6B8F">
        <w:rPr>
          <w:rFonts w:ascii="Calibri" w:hAnsi="Calibri" w:cs="Calibri"/>
          <w:sz w:val="22"/>
          <w:szCs w:val="22"/>
        </w:rPr>
        <w:t xml:space="preserve"> </w:t>
      </w:r>
      <w:r w:rsidR="00DB6B8F">
        <w:rPr>
          <w:rFonts w:ascii="Calibri" w:hAnsi="Calibri" w:cs="Calibri"/>
          <w:b/>
          <w:sz w:val="22"/>
          <w:szCs w:val="22"/>
        </w:rPr>
        <w:t>Software Development</w:t>
      </w:r>
      <w:r w:rsidRPr="0066421E">
        <w:rPr>
          <w:rFonts w:ascii="Calibri" w:hAnsi="Calibri" w:cs="Calibri"/>
          <w:sz w:val="22"/>
          <w:szCs w:val="22"/>
        </w:rPr>
        <w:t xml:space="preserve">, specializing in the design and development of highly scalable and robust enterprise solutions. </w:t>
      </w:r>
      <w:r>
        <w:rPr>
          <w:rFonts w:ascii="Calibri" w:hAnsi="Calibri" w:cs="Calibri"/>
          <w:sz w:val="22"/>
          <w:szCs w:val="22"/>
        </w:rPr>
        <w:t>E</w:t>
      </w:r>
      <w:r w:rsidRPr="0066421E">
        <w:rPr>
          <w:rFonts w:ascii="Calibri" w:hAnsi="Calibri" w:cs="Calibri"/>
          <w:sz w:val="22"/>
          <w:szCs w:val="22"/>
        </w:rPr>
        <w:t xml:space="preserve">xpertise in collaborating with </w:t>
      </w:r>
      <w:r w:rsidRPr="00EC1FA3">
        <w:rPr>
          <w:rFonts w:ascii="Calibri" w:hAnsi="Calibri" w:cs="Calibri"/>
          <w:b/>
          <w:sz w:val="22"/>
          <w:szCs w:val="22"/>
        </w:rPr>
        <w:t>cross-functional teams</w:t>
      </w:r>
      <w:r w:rsidRPr="0066421E">
        <w:rPr>
          <w:rFonts w:ascii="Calibri" w:hAnsi="Calibri" w:cs="Calibri"/>
          <w:sz w:val="22"/>
          <w:szCs w:val="22"/>
        </w:rPr>
        <w:t xml:space="preserve"> to deliver high-performance applications that align with business objectives. Known for </w:t>
      </w:r>
      <w:r w:rsidR="001B39B7" w:rsidRPr="001B39B7">
        <w:rPr>
          <w:rFonts w:ascii="Calibri" w:hAnsi="Calibri" w:cs="Calibri"/>
          <w:b/>
          <w:sz w:val="22"/>
          <w:szCs w:val="22"/>
        </w:rPr>
        <w:t>team player</w:t>
      </w:r>
      <w:r w:rsidR="001B39B7">
        <w:rPr>
          <w:rFonts w:ascii="Calibri" w:hAnsi="Calibri" w:cs="Calibri"/>
          <w:sz w:val="22"/>
          <w:szCs w:val="22"/>
        </w:rPr>
        <w:t xml:space="preserve"> with</w:t>
      </w:r>
      <w:r w:rsidRPr="0066421E">
        <w:rPr>
          <w:rFonts w:ascii="Calibri" w:hAnsi="Calibri" w:cs="Calibri"/>
          <w:sz w:val="22"/>
          <w:szCs w:val="22"/>
        </w:rPr>
        <w:t xml:space="preserve"> </w:t>
      </w:r>
      <w:r w:rsidRPr="0066421E">
        <w:rPr>
          <w:rFonts w:ascii="Calibri" w:hAnsi="Calibri" w:cs="Calibri"/>
          <w:b/>
          <w:sz w:val="22"/>
          <w:szCs w:val="22"/>
        </w:rPr>
        <w:t xml:space="preserve">attention to detail, excellent </w:t>
      </w:r>
      <w:r w:rsidR="000F7F0B" w:rsidRPr="000F7F0B">
        <w:rPr>
          <w:rFonts w:ascii="Calibri" w:hAnsi="Calibri" w:cs="Calibri"/>
          <w:b/>
          <w:sz w:val="22"/>
          <w:szCs w:val="22"/>
        </w:rPr>
        <w:t>interpersonal skills</w:t>
      </w:r>
      <w:r w:rsidRPr="0066421E">
        <w:rPr>
          <w:rFonts w:ascii="Calibri" w:hAnsi="Calibri" w:cs="Calibri"/>
          <w:b/>
          <w:sz w:val="22"/>
          <w:szCs w:val="22"/>
        </w:rPr>
        <w:t>, communication skills, and problem-solving</w:t>
      </w:r>
      <w:r w:rsidR="001B39B7">
        <w:rPr>
          <w:rFonts w:ascii="Calibri" w:hAnsi="Calibri" w:cs="Calibri"/>
          <w:sz w:val="22"/>
          <w:szCs w:val="22"/>
        </w:rPr>
        <w:t xml:space="preserve"> </w:t>
      </w:r>
      <w:r w:rsidR="001B39B7" w:rsidRPr="001B39B7">
        <w:rPr>
          <w:rFonts w:ascii="Calibri" w:hAnsi="Calibri" w:cs="Calibri"/>
          <w:b/>
          <w:sz w:val="22"/>
          <w:szCs w:val="22"/>
        </w:rPr>
        <w:t>skills</w:t>
      </w:r>
      <w:r w:rsidR="001B39B7">
        <w:rPr>
          <w:rFonts w:ascii="Calibri" w:hAnsi="Calibri" w:cs="Calibri"/>
          <w:sz w:val="22"/>
          <w:szCs w:val="22"/>
        </w:rPr>
        <w:t>.</w:t>
      </w:r>
      <w:r w:rsidRPr="0066421E">
        <w:rPr>
          <w:rFonts w:ascii="Calibri" w:hAnsi="Calibri" w:cs="Calibri"/>
          <w:sz w:val="22"/>
          <w:szCs w:val="22"/>
        </w:rPr>
        <w:t>.</w:t>
      </w:r>
    </w:p>
    <w:p w:rsidR="00595116" w:rsidRPr="00717CEF" w:rsidRDefault="00580638" w:rsidP="00595116">
      <w:pPr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595116" w:rsidRPr="00717CEF" w:rsidRDefault="00595116" w:rsidP="00595116">
      <w:pPr>
        <w:jc w:val="center"/>
        <w:rPr>
          <w:rFonts w:ascii="Calibri" w:hAnsi="Calibri" w:cs="Calibri"/>
          <w:b/>
          <w:sz w:val="22"/>
          <w:szCs w:val="22"/>
        </w:rPr>
      </w:pPr>
    </w:p>
    <w:p w:rsidR="00595116" w:rsidRPr="00717CEF" w:rsidRDefault="00595116" w:rsidP="00595116">
      <w:pPr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PROFESSIONAL EXPERTISE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</w:p>
    <w:p w:rsidR="00595116" w:rsidRPr="00717CEF" w:rsidRDefault="00B533E7" w:rsidP="0059511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95116" w:rsidRPr="00717CEF">
        <w:rPr>
          <w:rFonts w:ascii="Calibri" w:hAnsi="Calibri" w:cs="Calibri"/>
          <w:sz w:val="22"/>
          <w:szCs w:val="22"/>
        </w:rPr>
        <w:t xml:space="preserve">• Enterprise Application • Single Page Web Application </w:t>
      </w:r>
      <w:r w:rsidR="000B7FFB">
        <w:rPr>
          <w:rFonts w:ascii="Calibri" w:hAnsi="Calibri" w:cs="Calibri"/>
          <w:sz w:val="22"/>
          <w:szCs w:val="22"/>
        </w:rPr>
        <w:t xml:space="preserve">• </w:t>
      </w:r>
      <w:r w:rsidR="005C7690">
        <w:rPr>
          <w:rFonts w:ascii="Calibri" w:hAnsi="Calibri" w:cs="Calibri"/>
          <w:sz w:val="22"/>
          <w:szCs w:val="22"/>
        </w:rPr>
        <w:t xml:space="preserve">Web Development </w:t>
      </w:r>
      <w:r w:rsidR="008D16BE">
        <w:rPr>
          <w:rFonts w:ascii="Calibri" w:hAnsi="Calibri" w:cs="Calibri"/>
          <w:sz w:val="22"/>
          <w:szCs w:val="22"/>
        </w:rPr>
        <w:t>• System</w:t>
      </w:r>
      <w:r w:rsidR="00836B53" w:rsidRPr="00717CEF">
        <w:rPr>
          <w:rFonts w:ascii="Calibri" w:hAnsi="Calibri" w:cs="Calibri"/>
          <w:sz w:val="22"/>
          <w:szCs w:val="22"/>
        </w:rPr>
        <w:t xml:space="preserve"> Integration </w:t>
      </w:r>
      <w:r w:rsidR="00595116" w:rsidRPr="00717CEF">
        <w:rPr>
          <w:rFonts w:ascii="Calibri" w:hAnsi="Calibri" w:cs="Calibri"/>
          <w:sz w:val="22"/>
          <w:szCs w:val="22"/>
        </w:rPr>
        <w:t>• Micro-services</w:t>
      </w:r>
      <w:r w:rsidR="00AD1450">
        <w:rPr>
          <w:rFonts w:ascii="Calibri" w:hAnsi="Calibri" w:cs="Calibri"/>
          <w:sz w:val="22"/>
          <w:szCs w:val="22"/>
        </w:rPr>
        <w:t xml:space="preserve"> </w:t>
      </w:r>
      <w:r w:rsidR="00AD1450" w:rsidRPr="00717CEF">
        <w:rPr>
          <w:rFonts w:ascii="Calibri" w:hAnsi="Calibri" w:cs="Calibri"/>
          <w:sz w:val="22"/>
          <w:szCs w:val="22"/>
        </w:rPr>
        <w:t xml:space="preserve">• </w:t>
      </w:r>
      <w:r w:rsidR="00AD1450">
        <w:rPr>
          <w:rFonts w:ascii="Calibri" w:hAnsi="Calibri" w:cs="Calibri"/>
          <w:sz w:val="22"/>
          <w:szCs w:val="22"/>
        </w:rPr>
        <w:t>SOA</w:t>
      </w:r>
      <w:r w:rsidR="00595116" w:rsidRPr="00717CEF">
        <w:rPr>
          <w:rFonts w:ascii="Calibri" w:hAnsi="Calibri" w:cs="Calibri"/>
          <w:sz w:val="22"/>
          <w:szCs w:val="22"/>
        </w:rPr>
        <w:t xml:space="preserve"> • User Interface </w:t>
      </w:r>
      <w:r w:rsidR="00836B53">
        <w:rPr>
          <w:rFonts w:ascii="Calibri" w:hAnsi="Calibri" w:cs="Calibri"/>
          <w:sz w:val="22"/>
          <w:szCs w:val="22"/>
        </w:rPr>
        <w:t xml:space="preserve">• </w:t>
      </w:r>
      <w:r w:rsidR="0050138D">
        <w:rPr>
          <w:rFonts w:ascii="Calibri" w:hAnsi="Calibri" w:cs="Calibri"/>
          <w:sz w:val="22"/>
          <w:szCs w:val="22"/>
        </w:rPr>
        <w:t>Software D</w:t>
      </w:r>
      <w:r w:rsidR="0050138D" w:rsidRPr="0050138D">
        <w:rPr>
          <w:rFonts w:ascii="Calibri" w:hAnsi="Calibri" w:cs="Calibri"/>
          <w:sz w:val="22"/>
          <w:szCs w:val="22"/>
        </w:rPr>
        <w:t xml:space="preserve">evelopment </w:t>
      </w:r>
      <w:r w:rsidR="0050138D">
        <w:rPr>
          <w:rFonts w:ascii="Calibri" w:hAnsi="Calibri" w:cs="Calibri"/>
          <w:sz w:val="22"/>
          <w:szCs w:val="22"/>
        </w:rPr>
        <w:t>Life C</w:t>
      </w:r>
      <w:r w:rsidR="0050138D" w:rsidRPr="0050138D">
        <w:rPr>
          <w:rFonts w:ascii="Calibri" w:hAnsi="Calibri" w:cs="Calibri"/>
          <w:sz w:val="22"/>
          <w:szCs w:val="22"/>
        </w:rPr>
        <w:t xml:space="preserve">ycle </w:t>
      </w:r>
      <w:r w:rsidR="0050138D">
        <w:rPr>
          <w:rFonts w:ascii="Calibri" w:hAnsi="Calibri" w:cs="Calibri"/>
          <w:sz w:val="22"/>
          <w:szCs w:val="22"/>
        </w:rPr>
        <w:t>(</w:t>
      </w:r>
      <w:r w:rsidR="00836B53">
        <w:rPr>
          <w:rFonts w:ascii="Calibri" w:hAnsi="Calibri" w:cs="Calibri"/>
          <w:sz w:val="22"/>
          <w:szCs w:val="22"/>
        </w:rPr>
        <w:t>SDLC</w:t>
      </w:r>
      <w:r w:rsidR="0050138D">
        <w:rPr>
          <w:rFonts w:ascii="Calibri" w:hAnsi="Calibri" w:cs="Calibri"/>
          <w:sz w:val="22"/>
          <w:szCs w:val="22"/>
        </w:rPr>
        <w:t>)</w:t>
      </w:r>
      <w:r w:rsidR="00836B53">
        <w:rPr>
          <w:rFonts w:ascii="Calibri" w:hAnsi="Calibri" w:cs="Calibri"/>
          <w:sz w:val="22"/>
          <w:szCs w:val="22"/>
        </w:rPr>
        <w:t xml:space="preserve"> </w:t>
      </w:r>
      <w:r w:rsidR="00836B53" w:rsidRPr="00717CEF">
        <w:rPr>
          <w:rFonts w:ascii="Calibri" w:hAnsi="Calibri" w:cs="Calibri"/>
          <w:sz w:val="22"/>
          <w:szCs w:val="22"/>
        </w:rPr>
        <w:t xml:space="preserve">• Restful APIs </w:t>
      </w:r>
      <w:r w:rsidR="00836B53">
        <w:rPr>
          <w:rFonts w:ascii="Calibri" w:hAnsi="Calibri" w:cs="Calibri"/>
          <w:sz w:val="22"/>
          <w:szCs w:val="22"/>
        </w:rPr>
        <w:t xml:space="preserve">Design </w:t>
      </w:r>
      <w:r w:rsidR="00836B53" w:rsidRPr="00717CEF">
        <w:rPr>
          <w:rFonts w:ascii="Calibri" w:hAnsi="Calibri" w:cs="Calibri"/>
          <w:sz w:val="22"/>
          <w:szCs w:val="22"/>
        </w:rPr>
        <w:t>•</w:t>
      </w:r>
      <w:r w:rsidR="00836B53">
        <w:rPr>
          <w:rFonts w:ascii="Calibri" w:hAnsi="Calibri" w:cs="Calibri"/>
          <w:sz w:val="22"/>
          <w:szCs w:val="22"/>
        </w:rPr>
        <w:t xml:space="preserve"> </w:t>
      </w:r>
      <w:r w:rsidR="00836B53" w:rsidRPr="00717CEF">
        <w:rPr>
          <w:rFonts w:ascii="Calibri" w:hAnsi="Calibri" w:cs="Calibri"/>
          <w:sz w:val="22"/>
          <w:szCs w:val="22"/>
        </w:rPr>
        <w:t>Object Oriented Programming</w:t>
      </w:r>
      <w:r w:rsidR="00C44A0E">
        <w:rPr>
          <w:rFonts w:ascii="Calibri" w:hAnsi="Calibri" w:cs="Calibri"/>
          <w:sz w:val="22"/>
          <w:szCs w:val="22"/>
        </w:rPr>
        <w:t xml:space="preserve"> (OOP)</w:t>
      </w:r>
      <w:r w:rsidR="00836B53" w:rsidRPr="00717CEF">
        <w:rPr>
          <w:rFonts w:ascii="Calibri" w:hAnsi="Calibri" w:cs="Calibri"/>
          <w:sz w:val="22"/>
          <w:szCs w:val="22"/>
        </w:rPr>
        <w:t xml:space="preserve"> • Data Structures and </w:t>
      </w:r>
      <w:r w:rsidR="00836B53">
        <w:rPr>
          <w:rFonts w:ascii="Calibri" w:hAnsi="Calibri" w:cs="Calibri"/>
          <w:sz w:val="22"/>
          <w:szCs w:val="22"/>
        </w:rPr>
        <w:t>Algorithm</w:t>
      </w:r>
      <w:r w:rsidR="00C44A0E">
        <w:rPr>
          <w:rFonts w:ascii="Calibri" w:hAnsi="Calibri" w:cs="Calibri"/>
          <w:sz w:val="22"/>
          <w:szCs w:val="22"/>
        </w:rPr>
        <w:t xml:space="preserve"> (DSA)</w:t>
      </w:r>
      <w:r w:rsidR="00836B53">
        <w:rPr>
          <w:rFonts w:ascii="Calibri" w:hAnsi="Calibri" w:cs="Calibri"/>
          <w:sz w:val="22"/>
          <w:szCs w:val="22"/>
        </w:rPr>
        <w:t xml:space="preserve"> </w:t>
      </w:r>
      <w:r w:rsidR="00595116" w:rsidRPr="00717CEF">
        <w:rPr>
          <w:rFonts w:ascii="Calibri" w:hAnsi="Calibri" w:cs="Calibri"/>
          <w:sz w:val="22"/>
          <w:szCs w:val="22"/>
        </w:rPr>
        <w:t>• SOLID Principles</w:t>
      </w:r>
      <w:r w:rsidR="000D7689">
        <w:rPr>
          <w:rFonts w:ascii="Calibri" w:hAnsi="Calibri" w:cs="Calibri"/>
          <w:sz w:val="22"/>
          <w:szCs w:val="22"/>
        </w:rPr>
        <w:t xml:space="preserve"> • Unit Testing and Integration Testing </w:t>
      </w:r>
      <w:r w:rsidR="00595116" w:rsidRPr="00717CEF">
        <w:rPr>
          <w:rFonts w:ascii="Calibri" w:hAnsi="Calibri" w:cs="Calibri"/>
          <w:sz w:val="22"/>
          <w:szCs w:val="22"/>
        </w:rPr>
        <w:t>• Troubleshooting and Debugging • Database Management and Design • Agile Methodologies.</w:t>
      </w:r>
    </w:p>
    <w:p w:rsidR="00595116" w:rsidRPr="00717CEF" w:rsidRDefault="00580638" w:rsidP="00595116">
      <w:pPr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595116" w:rsidRPr="00717CEF" w:rsidRDefault="00595116" w:rsidP="00595116">
      <w:pPr>
        <w:jc w:val="center"/>
        <w:rPr>
          <w:rFonts w:ascii="Calibri" w:hAnsi="Calibri" w:cs="Calibri"/>
          <w:b/>
          <w:sz w:val="22"/>
          <w:szCs w:val="22"/>
        </w:rPr>
      </w:pPr>
    </w:p>
    <w:p w:rsidR="00595116" w:rsidRDefault="00595116" w:rsidP="00836B53">
      <w:pPr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TECHNICAL SKILLS</w:t>
      </w:r>
    </w:p>
    <w:p w:rsidR="00836B53" w:rsidRPr="00836B53" w:rsidRDefault="00836B53" w:rsidP="00836B53">
      <w:pPr>
        <w:jc w:val="center"/>
        <w:rPr>
          <w:rFonts w:ascii="Calibri" w:hAnsi="Calibri" w:cs="Calibri"/>
          <w:b/>
          <w:sz w:val="22"/>
          <w:szCs w:val="22"/>
        </w:rPr>
      </w:pP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Languages</w:t>
      </w:r>
      <w:r w:rsidR="00C726A0">
        <w:rPr>
          <w:rFonts w:ascii="Calibri" w:hAnsi="Calibri" w:cs="Calibri"/>
          <w:sz w:val="22"/>
          <w:szCs w:val="22"/>
        </w:rPr>
        <w:t>: Java</w:t>
      </w:r>
      <w:r w:rsidRPr="00717CEF">
        <w:rPr>
          <w:rFonts w:ascii="Calibri" w:hAnsi="Calibri" w:cs="Calibri"/>
          <w:sz w:val="22"/>
          <w:szCs w:val="22"/>
        </w:rPr>
        <w:t xml:space="preserve">, </w:t>
      </w:r>
      <w:r w:rsidR="00B14A64" w:rsidRPr="00717CEF">
        <w:rPr>
          <w:rFonts w:ascii="Calibri" w:hAnsi="Calibri" w:cs="Calibri"/>
          <w:sz w:val="22"/>
          <w:szCs w:val="22"/>
        </w:rPr>
        <w:t>JavaScript</w:t>
      </w:r>
      <w:r w:rsidR="00B14A64">
        <w:rPr>
          <w:rFonts w:ascii="Calibri" w:hAnsi="Calibri" w:cs="Calibri"/>
          <w:sz w:val="22"/>
          <w:szCs w:val="22"/>
        </w:rPr>
        <w:t>/</w:t>
      </w:r>
      <w:r w:rsidRPr="00717CEF">
        <w:rPr>
          <w:rFonts w:ascii="Calibri" w:hAnsi="Calibri" w:cs="Calibri"/>
          <w:sz w:val="22"/>
          <w:szCs w:val="22"/>
        </w:rPr>
        <w:t xml:space="preserve">TypeScript, and </w:t>
      </w:r>
      <w:r w:rsidR="003D7AC3" w:rsidRPr="003D7AC3">
        <w:rPr>
          <w:rFonts w:ascii="Calibri" w:hAnsi="Calibri" w:cs="Calibri"/>
          <w:sz w:val="22"/>
          <w:szCs w:val="22"/>
          <w:shd w:val="clear" w:color="auto" w:fill="FFFFFF"/>
        </w:rPr>
        <w:t>PL/SQL</w:t>
      </w:r>
      <w:r w:rsidRPr="00717CEF">
        <w:rPr>
          <w:rFonts w:ascii="Calibri" w:hAnsi="Calibri" w:cs="Calibri"/>
          <w:sz w:val="22"/>
          <w:szCs w:val="22"/>
        </w:rPr>
        <w:t>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Web</w:t>
      </w:r>
      <w:r w:rsidRPr="00717CEF">
        <w:rPr>
          <w:rFonts w:ascii="Calibri" w:hAnsi="Calibri" w:cs="Calibri"/>
          <w:sz w:val="22"/>
          <w:szCs w:val="22"/>
        </w:rPr>
        <w:t>:  HTML5, CSS3, XML, DOM, jQuery, Ajax, Bootstrap,</w:t>
      </w:r>
      <w:r w:rsidR="00C726A0" w:rsidRPr="00C726A0">
        <w:rPr>
          <w:rFonts w:ascii="Calibri" w:hAnsi="Calibri" w:cs="Calibri"/>
          <w:sz w:val="22"/>
          <w:szCs w:val="22"/>
        </w:rPr>
        <w:t xml:space="preserve"> </w:t>
      </w:r>
      <w:r w:rsidR="00C726A0" w:rsidRPr="00717CEF">
        <w:rPr>
          <w:rFonts w:ascii="Calibri" w:hAnsi="Calibri" w:cs="Calibri"/>
          <w:sz w:val="22"/>
          <w:szCs w:val="22"/>
        </w:rPr>
        <w:t>JavaScript</w:t>
      </w:r>
      <w:r w:rsidR="00C726A0">
        <w:rPr>
          <w:rFonts w:ascii="Calibri" w:hAnsi="Calibri" w:cs="Calibri"/>
          <w:sz w:val="22"/>
          <w:szCs w:val="22"/>
        </w:rPr>
        <w:t>,</w:t>
      </w:r>
      <w:r w:rsidRPr="00717CEF">
        <w:rPr>
          <w:rFonts w:ascii="Calibri" w:hAnsi="Calibri" w:cs="Calibri"/>
          <w:sz w:val="22"/>
          <w:szCs w:val="22"/>
        </w:rPr>
        <w:t xml:space="preserve"> ES6.</w:t>
      </w:r>
    </w:p>
    <w:p w:rsidR="00595116" w:rsidRPr="00717CEF" w:rsidRDefault="00595116" w:rsidP="00060B55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Web Services</w:t>
      </w:r>
      <w:r w:rsidRPr="00717CEF">
        <w:rPr>
          <w:rFonts w:ascii="Calibri" w:hAnsi="Calibri" w:cs="Calibri"/>
          <w:sz w:val="22"/>
          <w:szCs w:val="22"/>
        </w:rPr>
        <w:t xml:space="preserve">: </w:t>
      </w:r>
      <w:r w:rsidR="00060B55" w:rsidRPr="00060B55">
        <w:rPr>
          <w:rFonts w:ascii="Calibri" w:hAnsi="Calibri" w:cs="Calibri"/>
          <w:sz w:val="22"/>
          <w:szCs w:val="22"/>
        </w:rPr>
        <w:t>RESTful services</w:t>
      </w:r>
      <w:r w:rsidRPr="00717CEF">
        <w:rPr>
          <w:rFonts w:ascii="Calibri" w:hAnsi="Calibri" w:cs="Calibri"/>
          <w:sz w:val="22"/>
          <w:szCs w:val="22"/>
        </w:rPr>
        <w:t>, GraphQL, Micro-services, Web Services, JSON,</w:t>
      </w:r>
      <w:r w:rsidR="00A73F84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SOAP.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Frameworks</w:t>
      </w:r>
      <w:r w:rsidRPr="00717CEF">
        <w:rPr>
          <w:rFonts w:ascii="Calibri" w:hAnsi="Calibri" w:cs="Calibri"/>
          <w:sz w:val="22"/>
          <w:szCs w:val="22"/>
        </w:rPr>
        <w:t>:  Angular</w:t>
      </w:r>
      <w:r w:rsidR="00325E66">
        <w:rPr>
          <w:rFonts w:ascii="Calibri" w:hAnsi="Calibri" w:cs="Calibri"/>
          <w:sz w:val="22"/>
          <w:szCs w:val="22"/>
        </w:rPr>
        <w:t xml:space="preserve"> </w:t>
      </w:r>
      <w:r w:rsidR="00067F06">
        <w:rPr>
          <w:rFonts w:ascii="Calibri" w:hAnsi="Calibri" w:cs="Calibri"/>
          <w:sz w:val="22"/>
          <w:szCs w:val="22"/>
        </w:rPr>
        <w:t xml:space="preserve">version </w:t>
      </w:r>
      <w:r w:rsidR="006A2F51">
        <w:rPr>
          <w:rFonts w:ascii="Calibri" w:hAnsi="Calibri" w:cs="Calibri"/>
          <w:sz w:val="22"/>
          <w:szCs w:val="22"/>
        </w:rPr>
        <w:t>(6-18</w:t>
      </w:r>
      <w:r w:rsidR="00325E66">
        <w:rPr>
          <w:rFonts w:ascii="Calibri" w:hAnsi="Calibri" w:cs="Calibri"/>
          <w:sz w:val="22"/>
          <w:szCs w:val="22"/>
        </w:rPr>
        <w:t>)</w:t>
      </w:r>
      <w:r w:rsidRPr="00717CEF">
        <w:rPr>
          <w:rFonts w:ascii="Calibri" w:hAnsi="Calibri" w:cs="Calibri"/>
          <w:sz w:val="22"/>
          <w:szCs w:val="22"/>
        </w:rPr>
        <w:t>, React, Spring, Spring Boot, Spring Cloud, Spring Security, Hibernate.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Design Approach</w:t>
      </w:r>
      <w:r w:rsidR="008D16BE">
        <w:rPr>
          <w:rFonts w:ascii="Calibri" w:hAnsi="Calibri" w:cs="Calibri"/>
          <w:sz w:val="22"/>
          <w:szCs w:val="22"/>
        </w:rPr>
        <w:t xml:space="preserve">: Test Driven Development (TDD), Event </w:t>
      </w:r>
      <w:r w:rsidRPr="00717CEF">
        <w:rPr>
          <w:rFonts w:ascii="Calibri" w:hAnsi="Calibri" w:cs="Calibri"/>
          <w:sz w:val="22"/>
          <w:szCs w:val="22"/>
        </w:rPr>
        <w:t>Driven Development</w:t>
      </w:r>
      <w:r w:rsidR="008D16BE">
        <w:rPr>
          <w:rFonts w:ascii="Calibri" w:hAnsi="Calibri" w:cs="Calibri"/>
          <w:sz w:val="22"/>
          <w:szCs w:val="22"/>
        </w:rPr>
        <w:t xml:space="preserve"> (EDD)</w:t>
      </w:r>
      <w:r w:rsidRPr="00717CEF">
        <w:rPr>
          <w:rFonts w:ascii="Calibri" w:hAnsi="Calibri" w:cs="Calibri"/>
          <w:sz w:val="22"/>
          <w:szCs w:val="22"/>
        </w:rPr>
        <w:t>, Domain-Driven Design (DDD).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Databases</w:t>
      </w:r>
      <w:r w:rsidRPr="00717CEF">
        <w:rPr>
          <w:rFonts w:ascii="Calibri" w:hAnsi="Calibri" w:cs="Calibri"/>
          <w:sz w:val="22"/>
          <w:szCs w:val="22"/>
        </w:rPr>
        <w:t>:</w:t>
      </w:r>
      <w:r w:rsidR="003C042F">
        <w:rPr>
          <w:rFonts w:ascii="Calibri" w:hAnsi="Calibri" w:cs="Calibri"/>
          <w:sz w:val="22"/>
          <w:szCs w:val="22"/>
        </w:rPr>
        <w:t xml:space="preserve"> RDMS,</w:t>
      </w:r>
      <w:r w:rsidRPr="00717CEF">
        <w:rPr>
          <w:rFonts w:ascii="Calibri" w:hAnsi="Calibri" w:cs="Calibri"/>
          <w:sz w:val="22"/>
          <w:szCs w:val="22"/>
        </w:rPr>
        <w:t xml:space="preserve"> </w:t>
      </w:r>
      <w:r w:rsidR="003C042F">
        <w:rPr>
          <w:rFonts w:ascii="Calibri" w:hAnsi="Calibri" w:cs="Calibri"/>
          <w:sz w:val="22"/>
          <w:szCs w:val="22"/>
        </w:rPr>
        <w:t>NoSQL</w:t>
      </w:r>
      <w:r w:rsidR="00C276BD">
        <w:rPr>
          <w:rFonts w:ascii="Calibri" w:hAnsi="Calibri" w:cs="Calibri"/>
          <w:sz w:val="22"/>
          <w:szCs w:val="22"/>
        </w:rPr>
        <w:t>, SQL- Oracle, MySQL</w:t>
      </w:r>
      <w:r w:rsidRPr="00717CEF">
        <w:rPr>
          <w:rFonts w:ascii="Calibri" w:hAnsi="Calibri" w:cs="Calibri"/>
          <w:sz w:val="22"/>
          <w:szCs w:val="22"/>
        </w:rPr>
        <w:t>, PostgreSQL, Redis, DynamoDB.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</w:t>
      </w:r>
      <w:r w:rsidRPr="00717CEF">
        <w:rPr>
          <w:rFonts w:ascii="Calibri" w:hAnsi="Calibri" w:cs="Calibri"/>
          <w:b/>
          <w:sz w:val="22"/>
          <w:szCs w:val="22"/>
        </w:rPr>
        <w:t>Testing frameworks</w:t>
      </w:r>
      <w:r w:rsidRPr="00717CEF">
        <w:rPr>
          <w:rFonts w:ascii="Calibri" w:hAnsi="Calibri" w:cs="Calibri"/>
          <w:sz w:val="22"/>
          <w:szCs w:val="22"/>
        </w:rPr>
        <w:t>: JUnit, Mockito, Jest, Jasmine.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Messaging</w:t>
      </w:r>
      <w:r w:rsidRPr="00717CEF">
        <w:rPr>
          <w:rFonts w:ascii="Calibri" w:hAnsi="Calibri" w:cs="Calibri"/>
          <w:sz w:val="22"/>
          <w:szCs w:val="22"/>
        </w:rPr>
        <w:t>: JMS, Kafka, RabbitMQ.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Containerization</w:t>
      </w:r>
      <w:r w:rsidRPr="00717CEF">
        <w:rPr>
          <w:rFonts w:ascii="Calibri" w:hAnsi="Calibri" w:cs="Calibri"/>
          <w:sz w:val="22"/>
          <w:szCs w:val="22"/>
        </w:rPr>
        <w:t>:  Docker, Kubernetes.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Design Patterns</w:t>
      </w:r>
      <w:r w:rsidRPr="00717CEF">
        <w:rPr>
          <w:rFonts w:ascii="Calibri" w:hAnsi="Calibri" w:cs="Calibri"/>
          <w:sz w:val="22"/>
          <w:szCs w:val="22"/>
        </w:rPr>
        <w:t>: Singleton, Prototype, Observer, Facade, Factory, SOA, DAO, MVC and others.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Tools</w:t>
      </w:r>
      <w:r w:rsidR="00314FCC">
        <w:rPr>
          <w:rFonts w:ascii="Calibri" w:hAnsi="Calibri" w:cs="Calibri"/>
          <w:sz w:val="22"/>
          <w:szCs w:val="22"/>
        </w:rPr>
        <w:t>: Gi</w:t>
      </w:r>
      <w:r w:rsidRPr="00717CEF">
        <w:rPr>
          <w:rFonts w:ascii="Calibri" w:hAnsi="Calibri" w:cs="Calibri"/>
          <w:sz w:val="22"/>
          <w:szCs w:val="22"/>
        </w:rPr>
        <w:t>, Jira,</w:t>
      </w:r>
      <w:r w:rsidR="005674EA">
        <w:rPr>
          <w:rFonts w:ascii="Calibri" w:hAnsi="Calibri" w:cs="Calibri"/>
          <w:sz w:val="22"/>
          <w:szCs w:val="22"/>
        </w:rPr>
        <w:t xml:space="preserve"> JBoss, Apache/</w:t>
      </w:r>
      <w:r w:rsidRPr="00717CEF">
        <w:rPr>
          <w:rFonts w:ascii="Calibri" w:hAnsi="Calibri" w:cs="Calibri"/>
          <w:sz w:val="22"/>
          <w:szCs w:val="22"/>
        </w:rPr>
        <w:t>Tomcat, Maven, CI/CD pipeline</w:t>
      </w:r>
      <w:r w:rsidR="00717CEF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with Jenkins, IntelliJ, VS Code, pgAdmin4 and Postman.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>Development</w:t>
      </w:r>
      <w:r w:rsidRPr="00717CEF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b/>
          <w:sz w:val="22"/>
          <w:szCs w:val="22"/>
        </w:rPr>
        <w:t>Methodologies</w:t>
      </w:r>
      <w:r w:rsidRPr="00717CEF">
        <w:rPr>
          <w:rFonts w:ascii="Calibri" w:hAnsi="Calibri" w:cs="Calibri"/>
          <w:sz w:val="22"/>
          <w:szCs w:val="22"/>
        </w:rPr>
        <w:t xml:space="preserve">: Agile/Scrum. 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 </w:t>
      </w:r>
      <w:r w:rsidRPr="00717CEF">
        <w:rPr>
          <w:rFonts w:ascii="Calibri" w:hAnsi="Calibri" w:cs="Calibri"/>
          <w:b/>
          <w:sz w:val="22"/>
          <w:szCs w:val="22"/>
        </w:rPr>
        <w:t xml:space="preserve">Cloud </w:t>
      </w:r>
      <w:r w:rsidR="009F6307">
        <w:rPr>
          <w:rFonts w:ascii="Calibri" w:hAnsi="Calibri" w:cs="Calibri"/>
          <w:b/>
          <w:sz w:val="22"/>
          <w:szCs w:val="22"/>
        </w:rPr>
        <w:t>T</w:t>
      </w:r>
      <w:r w:rsidR="009F6307" w:rsidRPr="009F6307">
        <w:rPr>
          <w:rFonts w:ascii="Calibri" w:hAnsi="Calibri" w:cs="Calibri"/>
          <w:b/>
          <w:sz w:val="22"/>
          <w:szCs w:val="22"/>
        </w:rPr>
        <w:t>echnologies</w:t>
      </w:r>
      <w:r w:rsidRPr="00717CEF">
        <w:rPr>
          <w:rFonts w:ascii="Calibri" w:hAnsi="Calibri" w:cs="Calibri"/>
          <w:sz w:val="22"/>
          <w:szCs w:val="22"/>
        </w:rPr>
        <w:t>:</w:t>
      </w:r>
      <w:r w:rsidR="0094141E">
        <w:rPr>
          <w:rFonts w:ascii="Calibri" w:hAnsi="Calibri" w:cs="Calibri"/>
          <w:sz w:val="22"/>
          <w:szCs w:val="22"/>
        </w:rPr>
        <w:t xml:space="preserve"> Azure,</w:t>
      </w:r>
      <w:r w:rsidRPr="00717CEF">
        <w:rPr>
          <w:rFonts w:ascii="Calibri" w:hAnsi="Calibri" w:cs="Calibri"/>
          <w:sz w:val="22"/>
          <w:szCs w:val="22"/>
        </w:rPr>
        <w:t xml:space="preserve"> AWS (</w:t>
      </w:r>
      <w:r w:rsidR="00E3699D" w:rsidRPr="00E3699D">
        <w:rPr>
          <w:rFonts w:ascii="Calibri" w:hAnsi="Calibri" w:cs="Calibri"/>
          <w:sz w:val="22"/>
          <w:szCs w:val="22"/>
        </w:rPr>
        <w:t>Elastic Beanstalk</w:t>
      </w:r>
      <w:r w:rsidRPr="00E3699D">
        <w:rPr>
          <w:rFonts w:ascii="Calibri" w:hAnsi="Calibri" w:cs="Calibri"/>
          <w:sz w:val="22"/>
          <w:szCs w:val="22"/>
        </w:rPr>
        <w:t>,</w:t>
      </w:r>
      <w:r w:rsidR="00E3699D" w:rsidRPr="00E3699D">
        <w:rPr>
          <w:rFonts w:ascii="Calibri" w:hAnsi="Calibri" w:cs="Calibri"/>
          <w:sz w:val="22"/>
          <w:szCs w:val="22"/>
        </w:rPr>
        <w:t xml:space="preserve"> Elastic Search</w:t>
      </w:r>
      <w:r w:rsidR="00E3699D">
        <w:t>,</w:t>
      </w:r>
      <w:r w:rsidR="00E80865">
        <w:rPr>
          <w:rFonts w:ascii="Calibri" w:hAnsi="Calibri" w:cs="Calibri"/>
          <w:sz w:val="22"/>
          <w:szCs w:val="22"/>
        </w:rPr>
        <w:t xml:space="preserve"> EC2</w:t>
      </w:r>
      <w:r w:rsidRPr="00717CEF">
        <w:rPr>
          <w:rFonts w:ascii="Calibri" w:hAnsi="Calibri" w:cs="Calibri"/>
          <w:sz w:val="22"/>
          <w:szCs w:val="22"/>
        </w:rPr>
        <w:t>, RDS, SNS, S</w:t>
      </w:r>
      <w:r w:rsidR="00E3699D">
        <w:rPr>
          <w:rFonts w:ascii="Calibri" w:hAnsi="Calibri" w:cs="Calibri"/>
          <w:sz w:val="22"/>
          <w:szCs w:val="22"/>
        </w:rPr>
        <w:t>QS, IAM, Lambda, S3, CloudFront</w:t>
      </w:r>
      <w:r w:rsidRPr="00717CEF">
        <w:rPr>
          <w:rFonts w:ascii="Calibri" w:hAnsi="Calibri" w:cs="Calibri"/>
          <w:sz w:val="22"/>
          <w:szCs w:val="22"/>
        </w:rPr>
        <w:t>).</w:t>
      </w:r>
    </w:p>
    <w:p w:rsidR="00595116" w:rsidRPr="00717CEF" w:rsidRDefault="00595116" w:rsidP="00595116">
      <w:pPr>
        <w:rPr>
          <w:rFonts w:ascii="Calibri" w:hAnsi="Calibri" w:cs="Calibri"/>
          <w:sz w:val="22"/>
          <w:szCs w:val="22"/>
        </w:rPr>
      </w:pPr>
      <w:r w:rsidRPr="00C93984">
        <w:rPr>
          <w:rFonts w:ascii="Calibri" w:hAnsi="Calibri" w:cs="Calibri"/>
          <w:b/>
          <w:sz w:val="22"/>
          <w:szCs w:val="22"/>
        </w:rPr>
        <w:t xml:space="preserve">•  </w:t>
      </w:r>
      <w:r w:rsidR="00C93984">
        <w:rPr>
          <w:rFonts w:ascii="Calibri" w:hAnsi="Calibri" w:cs="Calibri"/>
          <w:b/>
          <w:sz w:val="22"/>
          <w:szCs w:val="22"/>
        </w:rPr>
        <w:t>Operating S</w:t>
      </w:r>
      <w:r w:rsidR="00C93984" w:rsidRPr="00C93984">
        <w:rPr>
          <w:rFonts w:ascii="Calibri" w:hAnsi="Calibri" w:cs="Calibri"/>
          <w:b/>
          <w:sz w:val="22"/>
          <w:szCs w:val="22"/>
        </w:rPr>
        <w:t>ystems</w:t>
      </w:r>
      <w:r w:rsidR="00C93984">
        <w:rPr>
          <w:rFonts w:ascii="Calibri" w:hAnsi="Calibri" w:cs="Calibri"/>
          <w:b/>
          <w:sz w:val="22"/>
          <w:szCs w:val="22"/>
        </w:rPr>
        <w:t>/</w:t>
      </w:r>
      <w:r w:rsidR="00C93984" w:rsidRPr="00C93984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b/>
          <w:sz w:val="22"/>
          <w:szCs w:val="22"/>
        </w:rPr>
        <w:t>Platforms</w:t>
      </w:r>
      <w:r w:rsidRPr="00717CEF">
        <w:rPr>
          <w:rFonts w:ascii="Calibri" w:hAnsi="Calibri" w:cs="Calibri"/>
          <w:sz w:val="22"/>
          <w:szCs w:val="22"/>
        </w:rPr>
        <w:t>:</w:t>
      </w:r>
      <w:r w:rsidR="008B6187">
        <w:rPr>
          <w:rFonts w:ascii="Calibri" w:hAnsi="Calibri" w:cs="Calibri"/>
          <w:sz w:val="22"/>
          <w:szCs w:val="22"/>
        </w:rPr>
        <w:t xml:space="preserve"> Unix,</w:t>
      </w:r>
      <w:r w:rsidRPr="00717CEF">
        <w:rPr>
          <w:rFonts w:ascii="Calibri" w:hAnsi="Calibri" w:cs="Calibri"/>
          <w:sz w:val="22"/>
          <w:szCs w:val="22"/>
        </w:rPr>
        <w:t xml:space="preserve"> Linux - Ubuntu, Windows.</w:t>
      </w:r>
    </w:p>
    <w:p w:rsidR="00097CAB" w:rsidRPr="00717CEF" w:rsidRDefault="00580638" w:rsidP="001440C9">
      <w:pPr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595116" w:rsidRPr="00717CEF" w:rsidRDefault="00595116" w:rsidP="001440C9">
      <w:pPr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:rsidR="00175B28" w:rsidRDefault="002504E3" w:rsidP="00036F94">
      <w:pPr>
        <w:jc w:val="center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717CEF">
        <w:rPr>
          <w:rFonts w:ascii="Calibri" w:eastAsia="Calibri" w:hAnsi="Calibri" w:cs="Calibri"/>
          <w:b/>
          <w:color w:val="000000" w:themeColor="text1"/>
          <w:sz w:val="22"/>
          <w:szCs w:val="22"/>
        </w:rPr>
        <w:t>PROFESSIONAL EXPERIENCE</w:t>
      </w:r>
    </w:p>
    <w:p w:rsidR="00036F94" w:rsidRPr="00717CEF" w:rsidRDefault="00036F94" w:rsidP="00036F94">
      <w:pPr>
        <w:jc w:val="center"/>
        <w:rPr>
          <w:rFonts w:ascii="Calibri" w:hAnsi="Calibri" w:cs="Calibri"/>
          <w:b/>
          <w:sz w:val="22"/>
          <w:szCs w:val="22"/>
        </w:rPr>
      </w:pPr>
    </w:p>
    <w:p w:rsidR="009C2575" w:rsidRPr="00717CEF" w:rsidRDefault="009C2575" w:rsidP="009C2575">
      <w:pPr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 xml:space="preserve">HISP India                                                     </w:t>
      </w:r>
      <w:r w:rsidR="00175B28" w:rsidRPr="00717CEF">
        <w:rPr>
          <w:rFonts w:ascii="Calibri" w:hAnsi="Calibri" w:cs="Calibri"/>
          <w:b/>
          <w:sz w:val="22"/>
          <w:szCs w:val="22"/>
        </w:rPr>
        <w:t xml:space="preserve">             </w:t>
      </w:r>
      <w:r w:rsidRPr="00717CEF">
        <w:rPr>
          <w:rFonts w:ascii="Calibri" w:hAnsi="Calibri" w:cs="Calibri"/>
          <w:b/>
          <w:sz w:val="22"/>
          <w:szCs w:val="22"/>
        </w:rPr>
        <w:t xml:space="preserve">  </w:t>
      </w:r>
      <w:r w:rsidR="00ED2515">
        <w:rPr>
          <w:rFonts w:ascii="Calibri" w:hAnsi="Calibri" w:cs="Calibri"/>
          <w:b/>
          <w:sz w:val="22"/>
          <w:szCs w:val="22"/>
        </w:rPr>
        <w:t xml:space="preserve">       </w:t>
      </w:r>
      <w:r w:rsidRPr="00717CEF">
        <w:rPr>
          <w:rFonts w:ascii="Calibri" w:hAnsi="Calibri" w:cs="Calibri"/>
          <w:b/>
          <w:sz w:val="22"/>
          <w:szCs w:val="22"/>
        </w:rPr>
        <w:t xml:space="preserve">• Delhi, India         </w:t>
      </w:r>
      <w:r w:rsidR="00595116" w:rsidRPr="00717CEF">
        <w:rPr>
          <w:rFonts w:ascii="Calibri" w:hAnsi="Calibri" w:cs="Calibri"/>
          <w:b/>
          <w:sz w:val="22"/>
          <w:szCs w:val="22"/>
        </w:rPr>
        <w:t xml:space="preserve">     </w:t>
      </w:r>
      <w:r w:rsidR="00ED2515">
        <w:rPr>
          <w:rFonts w:ascii="Calibri" w:hAnsi="Calibri" w:cs="Calibri"/>
          <w:b/>
          <w:sz w:val="22"/>
          <w:szCs w:val="22"/>
        </w:rPr>
        <w:t xml:space="preserve">   </w:t>
      </w:r>
      <w:r w:rsidR="00ED2515">
        <w:rPr>
          <w:rFonts w:ascii="Calibri" w:hAnsi="Calibri" w:cs="Calibri"/>
          <w:b/>
          <w:sz w:val="22"/>
          <w:szCs w:val="22"/>
        </w:rPr>
        <w:tab/>
      </w:r>
      <w:r w:rsidR="00595116" w:rsidRPr="00717CEF">
        <w:rPr>
          <w:rFonts w:ascii="Calibri" w:hAnsi="Calibri" w:cs="Calibri"/>
          <w:b/>
          <w:sz w:val="22"/>
          <w:szCs w:val="22"/>
        </w:rPr>
        <w:t xml:space="preserve">             </w:t>
      </w:r>
      <w:r w:rsidR="00C35D42">
        <w:rPr>
          <w:rFonts w:ascii="Calibri" w:hAnsi="Calibri" w:cs="Calibri"/>
          <w:b/>
          <w:sz w:val="22"/>
          <w:szCs w:val="22"/>
        </w:rPr>
        <w:t xml:space="preserve">               </w:t>
      </w:r>
      <w:r w:rsidRPr="00717CEF">
        <w:rPr>
          <w:rFonts w:ascii="Calibri" w:hAnsi="Calibri" w:cs="Calibri"/>
          <w:b/>
          <w:sz w:val="22"/>
          <w:szCs w:val="22"/>
        </w:rPr>
        <w:t xml:space="preserve"> • Jul 2019 - Aug 2023</w:t>
      </w:r>
    </w:p>
    <w:p w:rsidR="009C2575" w:rsidRPr="00717CEF" w:rsidRDefault="009C2575" w:rsidP="009C2575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Projects</w:t>
      </w:r>
      <w:r w:rsidRPr="00717CEF">
        <w:rPr>
          <w:rFonts w:ascii="Calibri" w:hAnsi="Calibri" w:cs="Calibri"/>
          <w:sz w:val="22"/>
          <w:szCs w:val="22"/>
        </w:rPr>
        <w:t>:  DHIS2 (</w:t>
      </w:r>
      <w:hyperlink r:id="rId14" w:history="1">
        <w:r w:rsidR="00175B28" w:rsidRPr="00717CEF">
          <w:rPr>
            <w:rStyle w:val="Hyperlink"/>
            <w:rFonts w:ascii="Calibri" w:hAnsi="Calibri" w:cs="Calibri"/>
            <w:sz w:val="22"/>
            <w:szCs w:val="22"/>
          </w:rPr>
          <w:t>https://dhis2.org/</w:t>
        </w:r>
      </w:hyperlink>
      <w:r w:rsidR="00175B28" w:rsidRPr="00717CEF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) and OpenMRS (</w:t>
      </w:r>
      <w:hyperlink r:id="rId15" w:history="1">
        <w:r w:rsidR="00175B28" w:rsidRPr="00717CEF">
          <w:rPr>
            <w:rStyle w:val="Hyperlink"/>
            <w:rFonts w:ascii="Calibri" w:hAnsi="Calibri" w:cs="Calibri"/>
            <w:sz w:val="22"/>
            <w:szCs w:val="22"/>
          </w:rPr>
          <w:t>https://openmrs.org/</w:t>
        </w:r>
      </w:hyperlink>
      <w:r w:rsidR="00175B28" w:rsidRPr="00717CEF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)</w:t>
      </w:r>
    </w:p>
    <w:p w:rsidR="009C2575" w:rsidRPr="00717CEF" w:rsidRDefault="009C2575" w:rsidP="009C2575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Role</w:t>
      </w:r>
      <w:r w:rsidRPr="00717CEF">
        <w:rPr>
          <w:rFonts w:ascii="Calibri" w:hAnsi="Calibri" w:cs="Calibri"/>
          <w:sz w:val="22"/>
          <w:szCs w:val="22"/>
        </w:rPr>
        <w:t xml:space="preserve">: Software Developer </w:t>
      </w:r>
    </w:p>
    <w:p w:rsidR="00FD5224" w:rsidRPr="00717CEF" w:rsidRDefault="00FD5224" w:rsidP="00FD5224">
      <w:pPr>
        <w:rPr>
          <w:rFonts w:ascii="Calibri" w:hAnsi="Calibri" w:cs="Calibri"/>
          <w:sz w:val="22"/>
          <w:szCs w:val="22"/>
        </w:rPr>
      </w:pPr>
      <w:bookmarkStart w:id="0" w:name="_Hlk536552461"/>
      <w:r w:rsidRPr="00717CEF">
        <w:rPr>
          <w:rFonts w:ascii="Calibri" w:hAnsi="Calibri" w:cs="Calibri"/>
          <w:b/>
          <w:sz w:val="22"/>
          <w:szCs w:val="22"/>
        </w:rPr>
        <w:t>Responsibilities</w:t>
      </w:r>
      <w:r w:rsidRPr="00717CEF">
        <w:rPr>
          <w:rFonts w:ascii="Calibri" w:hAnsi="Calibri" w:cs="Calibri"/>
          <w:sz w:val="22"/>
          <w:szCs w:val="22"/>
        </w:rPr>
        <w:t xml:space="preserve">: </w:t>
      </w:r>
    </w:p>
    <w:p w:rsidR="00FD5224" w:rsidRPr="00A84E51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Collaborated with </w:t>
      </w:r>
      <w:r w:rsidRPr="00A84E51">
        <w:rPr>
          <w:b/>
        </w:rPr>
        <w:t>cross-functional teams</w:t>
      </w:r>
      <w:r>
        <w:t xml:space="preserve"> to gather and analyze business and functional requirements, ensuring alignment with project</w:t>
      </w:r>
      <w:r w:rsidR="0084466F">
        <w:t xml:space="preserve"> features,</w:t>
      </w:r>
      <w:r>
        <w:t xml:space="preserve"> goals and delivering solutions that met stakeholder needs and improved overall project outcomes.</w:t>
      </w:r>
    </w:p>
    <w:p w:rsidR="00FD5224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lastRenderedPageBreak/>
        <w:t>Developed and maintained</w:t>
      </w:r>
      <w:r w:rsidR="00C44A0E">
        <w:t xml:space="preserve"> </w:t>
      </w:r>
      <w:r w:rsidR="00C44A0E" w:rsidRPr="00C44A0E">
        <w:rPr>
          <w:b/>
        </w:rPr>
        <w:t>open source</w:t>
      </w:r>
      <w:r>
        <w:t xml:space="preserve"> </w:t>
      </w:r>
      <w:r w:rsidRPr="00A84E51">
        <w:rPr>
          <w:b/>
        </w:rPr>
        <w:t>DHIS2 software</w:t>
      </w:r>
      <w:r>
        <w:t xml:space="preserve">, the world’s largest </w:t>
      </w:r>
      <w:r w:rsidRPr="00A84E51">
        <w:rPr>
          <w:b/>
        </w:rPr>
        <w:t>Health Information Management System (HIMS)</w:t>
      </w:r>
      <w:r>
        <w:t xml:space="preserve">, utilized by over </w:t>
      </w:r>
      <w:r w:rsidRPr="00A84E51">
        <w:rPr>
          <w:b/>
        </w:rPr>
        <w:t>128 countries</w:t>
      </w:r>
      <w:r>
        <w:t xml:space="preserve"> to manage and analyze health information, enhancing global health data management capabilities</w:t>
      </w:r>
      <w:r w:rsidRPr="00717CEF">
        <w:rPr>
          <w:rFonts w:cs="Calibri"/>
        </w:rPr>
        <w:t>.</w:t>
      </w:r>
    </w:p>
    <w:p w:rsidR="00FD5224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Developed and maintained OpenMRS software, the world’s leading open-source </w:t>
      </w:r>
      <w:r w:rsidRPr="00A84E51">
        <w:rPr>
          <w:b/>
        </w:rPr>
        <w:t>Electronic Medical Records (EMR) platform</w:t>
      </w:r>
      <w:r>
        <w:t xml:space="preserve">, supported by a global community and adopted by </w:t>
      </w:r>
      <w:r w:rsidRPr="00A84E51">
        <w:rPr>
          <w:b/>
        </w:rPr>
        <w:t>over 80 countries'</w:t>
      </w:r>
      <w:r>
        <w:t xml:space="preserve"> hospitals and medical sectors, enhancing electronic medical record management worldwide</w:t>
      </w:r>
      <w:r w:rsidRPr="00717CEF">
        <w:rPr>
          <w:rFonts w:cs="Calibri"/>
        </w:rPr>
        <w:t>.</w:t>
      </w:r>
    </w:p>
    <w:p w:rsidR="00FD5224" w:rsidRPr="00717CEF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Built and integrated an </w:t>
      </w:r>
      <w:r w:rsidRPr="00307CE3">
        <w:rPr>
          <w:b/>
        </w:rPr>
        <w:t>Antimicrobial Resistance (AMR)</w:t>
      </w:r>
      <w:r>
        <w:t xml:space="preserve"> </w:t>
      </w:r>
      <w:r w:rsidRPr="00307CE3">
        <w:rPr>
          <w:b/>
        </w:rPr>
        <w:t>Surveillance</w:t>
      </w:r>
      <w:r>
        <w:t xml:space="preserve"> module into the </w:t>
      </w:r>
      <w:r w:rsidRPr="00307CE3">
        <w:rPr>
          <w:b/>
        </w:rPr>
        <w:t>DHIS2 platform</w:t>
      </w:r>
      <w:r>
        <w:t xml:space="preserve">, enabling the management of lab data across </w:t>
      </w:r>
      <w:r w:rsidRPr="00292615">
        <w:rPr>
          <w:b/>
        </w:rPr>
        <w:t>10+ hospitals</w:t>
      </w:r>
      <w:r>
        <w:t xml:space="preserve"> using </w:t>
      </w:r>
      <w:r w:rsidRPr="009216AA">
        <w:t>a</w:t>
      </w:r>
      <w:r w:rsidRPr="009216AA">
        <w:rPr>
          <w:b/>
        </w:rPr>
        <w:t xml:space="preserve"> microservice architecture</w:t>
      </w:r>
      <w:r>
        <w:t xml:space="preserve">. This implementation </w:t>
      </w:r>
      <w:r w:rsidRPr="00307CE3">
        <w:rPr>
          <w:b/>
        </w:rPr>
        <w:t>streamlined data collection</w:t>
      </w:r>
      <w:r>
        <w:t xml:space="preserve"> and reporting, resulting in a 40% improvement in data accuracy and a 30% reduction in processing time for lab results.</w:t>
      </w:r>
    </w:p>
    <w:p w:rsidR="00FD5224" w:rsidRPr="00717CEF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Created an </w:t>
      </w:r>
      <w:r w:rsidRPr="00307CE3">
        <w:rPr>
          <w:b/>
        </w:rPr>
        <w:t>Inventory Module</w:t>
      </w:r>
      <w:r>
        <w:t xml:space="preserve"> to manage over 5,000 drug stock items, integrated seamlessly into the </w:t>
      </w:r>
      <w:r w:rsidRPr="00307CE3">
        <w:rPr>
          <w:b/>
        </w:rPr>
        <w:t>OpenMRS platform</w:t>
      </w:r>
      <w:r>
        <w:t>. Implemented real-time tracking, which reduced inventory discrepancies by 30%, and introduced automated restocking alerts that decreased stockouts by 25%, significantly enhancing overall inventory management efficiency.</w:t>
      </w:r>
    </w:p>
    <w:p w:rsidR="00FD5224" w:rsidRPr="00307CE3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 w:rsidRPr="00307CE3">
        <w:rPr>
          <w:b/>
        </w:rPr>
        <w:t>Troubleshooted and debugged</w:t>
      </w:r>
      <w:r>
        <w:t xml:space="preserve"> critical issues within DHIS2 and OpenMRS systems, ensuring optimal application performance and enhancing overall system reliability.</w:t>
      </w:r>
    </w:p>
    <w:p w:rsidR="00FD5224" w:rsidRPr="00A84E51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>Implemented real-time data streaming solutions</w:t>
      </w:r>
      <w:r w:rsidR="007034C7">
        <w:t xml:space="preserve"> and </w:t>
      </w:r>
      <w:r w:rsidR="007034C7" w:rsidRPr="007034C7">
        <w:t>data analytics</w:t>
      </w:r>
      <w:r>
        <w:t xml:space="preserve"> for DHIS2 using </w:t>
      </w:r>
      <w:r w:rsidRPr="00307CE3">
        <w:rPr>
          <w:b/>
        </w:rPr>
        <w:t>Kafka</w:t>
      </w:r>
      <w:r>
        <w:t>, which improved data processing speed by 40% and enabled timely data analysis across the platform</w:t>
      </w:r>
      <w:r>
        <w:rPr>
          <w:rFonts w:eastAsia="Times New Roman" w:cs="Calibri"/>
          <w:b/>
        </w:rPr>
        <w:t>.</w:t>
      </w:r>
    </w:p>
    <w:p w:rsidR="00FD5224" w:rsidRPr="00A84E51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 w:rsidRPr="00307CE3">
        <w:rPr>
          <w:b/>
        </w:rPr>
        <w:t>Re-engineered</w:t>
      </w:r>
      <w:r>
        <w:t xml:space="preserve"> the DHIS2 platform, reducing bugs by 16% and successfully releasing a new, more stable version, which improved system reliability and user satisfaction.</w:t>
      </w:r>
    </w:p>
    <w:p w:rsidR="00FD5224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Seamlessly integrated </w:t>
      </w:r>
      <w:r w:rsidRPr="00365949">
        <w:rPr>
          <w:b/>
        </w:rPr>
        <w:t>third-party applications</w:t>
      </w:r>
      <w:r>
        <w:t xml:space="preserve"> into DHIS2 and OpenMRS, enhancing system functionality and enabling smoother interoperability between platforms</w:t>
      </w:r>
      <w:r>
        <w:rPr>
          <w:rFonts w:cs="Calibri"/>
        </w:rPr>
        <w:t>.</w:t>
      </w:r>
    </w:p>
    <w:p w:rsidR="00FD5224" w:rsidRPr="00717CEF" w:rsidRDefault="00FD5224" w:rsidP="00FD5224">
      <w:pPr>
        <w:pStyle w:val="ListParagraph"/>
        <w:numPr>
          <w:ilvl w:val="0"/>
          <w:numId w:val="38"/>
        </w:numPr>
        <w:rPr>
          <w:rFonts w:cs="Calibri"/>
        </w:rPr>
      </w:pPr>
      <w:r>
        <w:t xml:space="preserve">Utilized </w:t>
      </w:r>
      <w:r w:rsidRPr="00307CE3">
        <w:rPr>
          <w:b/>
        </w:rPr>
        <w:t>Jenkins</w:t>
      </w:r>
      <w:r>
        <w:t xml:space="preserve"> for </w:t>
      </w:r>
      <w:r w:rsidRPr="00307CE3">
        <w:rPr>
          <w:b/>
        </w:rPr>
        <w:t>Continuous Integration and Continuous Deployment (CI/CD)</w:t>
      </w:r>
      <w:r>
        <w:t xml:space="preserve">, integrating with </w:t>
      </w:r>
      <w:r w:rsidRPr="002C18A8">
        <w:rPr>
          <w:b/>
        </w:rPr>
        <w:t>GitHub Actions</w:t>
      </w:r>
      <w:r>
        <w:t xml:space="preserve"> to automate deployment pipelines in </w:t>
      </w:r>
      <w:r w:rsidRPr="00307CE3">
        <w:rPr>
          <w:b/>
        </w:rPr>
        <w:t xml:space="preserve">AWS </w:t>
      </w:r>
      <w:r>
        <w:t>environments, enhancing deployment efficiency and reducing release times by 30%.</w:t>
      </w:r>
    </w:p>
    <w:p w:rsidR="00FD5224" w:rsidRDefault="00FD5224" w:rsidP="00FD5224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eastAsia="Calibri" w:hAnsi="Calibri" w:cs="Calibri"/>
          <w:b/>
          <w:i/>
          <w:iCs/>
          <w:sz w:val="22"/>
          <w:szCs w:val="22"/>
          <w:u w:val="single"/>
        </w:rPr>
        <w:t>Technologies Used:</w:t>
      </w:r>
      <w:r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Java,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Spring,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Spring Boot,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Hibernate, Spring Security, Spring Cloud,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Microservices, JMS, Kafka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 RabbitMQ,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Java Beans, JDBC, Java Multithreading,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JUnit,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Mockito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XML,</w:t>
      </w:r>
      <w:r w:rsidR="00833F89" w:rsidRPr="00833F89">
        <w:t xml:space="preserve"> </w:t>
      </w:r>
      <w:r w:rsidR="00833F89" w:rsidRPr="00833F8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XSLT</w:t>
      </w:r>
      <w:r w:rsidR="00833F8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D052D4" w:rsidRPr="00D052D4">
        <w:t xml:space="preserve"> </w:t>
      </w:r>
      <w:r w:rsidR="00D052D4" w:rsidRPr="00D052D4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WSDL</w:t>
      </w:r>
      <w:r w:rsidR="00D052D4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833F8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JSP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HTML, CSS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DF4C63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DE506E" w:rsidRPr="00DE506E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Tailwind</w:t>
      </w:r>
      <w:r w:rsidR="00DF4C63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="005D33B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JavaScript, TypeScript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5D33B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Angular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 12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 React,</w:t>
      </w:r>
      <w:r w:rsidR="00622444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Redux,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Jest, Jasmine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MySQL, PostgreSQL, </w:t>
      </w:r>
      <w:r w:rsidR="008B6187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P</w:t>
      </w:r>
      <w:r w:rsidR="008B6187" w:rsidRPr="008B6187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rototypes</w:t>
      </w:r>
      <w:r w:rsidR="00A52D1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="00A52D1F" w:rsidRPr="00A52D1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Prometheus</w:t>
      </w:r>
      <w:r w:rsidR="00A52D1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="00A52D1F" w:rsidRPr="00A52D1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Grafana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Pr="00717CEF">
        <w:rPr>
          <w:rFonts w:ascii="Calibri" w:eastAsia="Calibri" w:hAnsi="Calibri" w:cs="Calibri"/>
          <w:bCs/>
          <w:i/>
          <w:sz w:val="22"/>
          <w:szCs w:val="22"/>
        </w:rPr>
        <w:t>Scrum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833F8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Maven,</w:t>
      </w:r>
      <w:r w:rsidR="00D052D4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SVN,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Docker, Kubernetes, CI/CD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pipeline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with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Jenkins,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Redis, AWS, Github</w:t>
      </w:r>
      <w:r w:rsidRPr="00717CEF">
        <w:rPr>
          <w:rFonts w:ascii="Calibri" w:hAnsi="Calibri" w:cs="Calibri"/>
          <w:sz w:val="22"/>
          <w:szCs w:val="22"/>
        </w:rPr>
        <w:t>.</w:t>
      </w:r>
    </w:p>
    <w:p w:rsidR="00DA053D" w:rsidRPr="00717CEF" w:rsidRDefault="00DA053D" w:rsidP="00152EA6">
      <w:pPr>
        <w:rPr>
          <w:rFonts w:ascii="Calibri" w:eastAsia="Calibri" w:hAnsi="Calibri" w:cs="Calibri"/>
          <w:bCs/>
          <w:i/>
          <w:iCs/>
          <w:sz w:val="22"/>
          <w:szCs w:val="22"/>
        </w:rPr>
      </w:pPr>
    </w:p>
    <w:p w:rsidR="0055095D" w:rsidRDefault="00580638" w:rsidP="00461473">
      <w:pPr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55095D" w:rsidRDefault="0055095D" w:rsidP="00461473">
      <w:pPr>
        <w:rPr>
          <w:rFonts w:ascii="Calibri" w:hAnsi="Calibri" w:cs="Calibri"/>
          <w:sz w:val="22"/>
          <w:szCs w:val="22"/>
        </w:rPr>
      </w:pPr>
    </w:p>
    <w:p w:rsidR="00461473" w:rsidRPr="00717CEF" w:rsidRDefault="00461473" w:rsidP="00461473">
      <w:pPr>
        <w:rPr>
          <w:rFonts w:ascii="Calibri" w:eastAsia="Calibri" w:hAnsi="Calibri" w:cs="Calibri"/>
          <w:b/>
          <w:sz w:val="22"/>
          <w:szCs w:val="22"/>
        </w:rPr>
      </w:pPr>
      <w:r w:rsidRPr="00717CEF">
        <w:rPr>
          <w:rFonts w:ascii="Calibri" w:eastAsia="Calibri" w:hAnsi="Calibri" w:cs="Calibri"/>
          <w:b/>
          <w:sz w:val="22"/>
          <w:szCs w:val="22"/>
        </w:rPr>
        <w:t xml:space="preserve">Solulab Inc,                                                        </w:t>
      </w:r>
      <w:r w:rsidR="00717CEF" w:rsidRPr="00717CEF">
        <w:rPr>
          <w:rFonts w:ascii="Calibri" w:eastAsia="Calibri" w:hAnsi="Calibri" w:cs="Calibri"/>
          <w:b/>
          <w:sz w:val="22"/>
          <w:szCs w:val="22"/>
        </w:rPr>
        <w:t xml:space="preserve">                   </w:t>
      </w:r>
      <w:r w:rsidRPr="00717CEF">
        <w:rPr>
          <w:rFonts w:ascii="Calibri" w:eastAsia="Calibri" w:hAnsi="Calibri" w:cs="Calibri"/>
          <w:b/>
          <w:sz w:val="22"/>
          <w:szCs w:val="22"/>
        </w:rPr>
        <w:t xml:space="preserve"> • Ahmedabad, India           </w:t>
      </w:r>
      <w:r w:rsidR="00717CEF" w:rsidRPr="00717CEF">
        <w:rPr>
          <w:rFonts w:ascii="Calibri" w:eastAsia="Calibri" w:hAnsi="Calibri" w:cs="Calibri"/>
          <w:b/>
          <w:sz w:val="22"/>
          <w:szCs w:val="22"/>
        </w:rPr>
        <w:t xml:space="preserve">                        </w:t>
      </w:r>
      <w:r w:rsidR="00C35D42">
        <w:rPr>
          <w:rFonts w:ascii="Calibri" w:eastAsia="Calibri" w:hAnsi="Calibri" w:cs="Calibri"/>
          <w:b/>
          <w:sz w:val="22"/>
          <w:szCs w:val="22"/>
        </w:rPr>
        <w:t xml:space="preserve">         </w:t>
      </w:r>
      <w:r w:rsidRPr="00717CEF">
        <w:rPr>
          <w:rFonts w:ascii="Calibri" w:eastAsia="Calibri" w:hAnsi="Calibri" w:cs="Calibri"/>
          <w:b/>
          <w:sz w:val="22"/>
          <w:szCs w:val="22"/>
        </w:rPr>
        <w:t xml:space="preserve"> • Jan 2019 - Jul 2019</w:t>
      </w:r>
    </w:p>
    <w:p w:rsidR="00461473" w:rsidRPr="00717CEF" w:rsidRDefault="00461473" w:rsidP="00461473">
      <w:pPr>
        <w:rPr>
          <w:rFonts w:ascii="Calibri" w:eastAsia="Calibri" w:hAnsi="Calibri" w:cs="Calibri"/>
          <w:b/>
          <w:sz w:val="22"/>
          <w:szCs w:val="22"/>
        </w:rPr>
      </w:pPr>
      <w:r w:rsidRPr="00717CEF">
        <w:rPr>
          <w:rFonts w:ascii="Calibri" w:eastAsia="Calibri" w:hAnsi="Calibri" w:cs="Calibri"/>
          <w:b/>
          <w:sz w:val="22"/>
          <w:szCs w:val="22"/>
        </w:rPr>
        <w:t>Project:  Bevvi</w:t>
      </w:r>
      <w:r w:rsidR="00717CEF" w:rsidRPr="00717CEF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17CEF" w:rsidRPr="00717CEF">
        <w:rPr>
          <w:rFonts w:ascii="Calibri" w:eastAsia="Calibri" w:hAnsi="Calibri" w:cs="Calibri"/>
          <w:sz w:val="22"/>
          <w:szCs w:val="22"/>
        </w:rPr>
        <w:t>(</w:t>
      </w:r>
      <w:hyperlink r:id="rId16" w:history="1">
        <w:r w:rsidR="00717CEF" w:rsidRPr="00717CEF">
          <w:rPr>
            <w:rStyle w:val="Hyperlink"/>
            <w:rFonts w:ascii="Calibri" w:eastAsia="Calibri" w:hAnsi="Calibri" w:cs="Calibri"/>
            <w:sz w:val="22"/>
            <w:szCs w:val="22"/>
          </w:rPr>
          <w:t>https://www.getbevvi.com/</w:t>
        </w:r>
      </w:hyperlink>
      <w:r w:rsidR="00717CEF" w:rsidRPr="00717CEF">
        <w:rPr>
          <w:rFonts w:ascii="Calibri" w:eastAsia="Calibri" w:hAnsi="Calibri" w:cs="Calibri"/>
          <w:sz w:val="22"/>
          <w:szCs w:val="22"/>
        </w:rPr>
        <w:t xml:space="preserve"> </w:t>
      </w:r>
      <w:r w:rsidRPr="00717CEF">
        <w:rPr>
          <w:rFonts w:ascii="Calibri" w:eastAsia="Calibri" w:hAnsi="Calibri" w:cs="Calibri"/>
          <w:sz w:val="22"/>
          <w:szCs w:val="22"/>
        </w:rPr>
        <w:t>)</w:t>
      </w:r>
    </w:p>
    <w:p w:rsidR="00461473" w:rsidRPr="00717CEF" w:rsidRDefault="00461473" w:rsidP="00461473">
      <w:pPr>
        <w:rPr>
          <w:rFonts w:ascii="Calibri" w:eastAsia="Calibri" w:hAnsi="Calibri" w:cs="Calibri"/>
          <w:b/>
          <w:sz w:val="22"/>
          <w:szCs w:val="22"/>
        </w:rPr>
      </w:pPr>
      <w:r w:rsidRPr="00717CEF">
        <w:rPr>
          <w:rFonts w:ascii="Calibri" w:eastAsia="Calibri" w:hAnsi="Calibri" w:cs="Calibri"/>
          <w:b/>
          <w:sz w:val="22"/>
          <w:szCs w:val="22"/>
        </w:rPr>
        <w:t xml:space="preserve">Role: Front-End Developer </w:t>
      </w:r>
    </w:p>
    <w:p w:rsidR="00461473" w:rsidRPr="00717CEF" w:rsidRDefault="00461473" w:rsidP="00461473">
      <w:pPr>
        <w:rPr>
          <w:rFonts w:ascii="Calibri" w:eastAsia="Calibri" w:hAnsi="Calibri" w:cs="Calibri"/>
          <w:b/>
          <w:sz w:val="22"/>
          <w:szCs w:val="22"/>
        </w:rPr>
      </w:pPr>
      <w:r w:rsidRPr="00717CEF"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:rsidR="00DF2CEF" w:rsidRPr="00A84E51" w:rsidRDefault="00DF2CEF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A84E51">
        <w:rPr>
          <w:rStyle w:val="Strong"/>
          <w:rFonts w:ascii="Calibri" w:hAnsi="Calibri" w:cs="Calibri"/>
          <w:b w:val="0"/>
          <w:sz w:val="22"/>
          <w:szCs w:val="22"/>
        </w:rPr>
        <w:t>Developed</w:t>
      </w:r>
      <w:r w:rsidRPr="00A84E51">
        <w:rPr>
          <w:rFonts w:ascii="Calibri" w:hAnsi="Calibri" w:cs="Calibri"/>
          <w:sz w:val="22"/>
          <w:szCs w:val="22"/>
        </w:rPr>
        <w:t xml:space="preserve"> the </w:t>
      </w:r>
      <w:r w:rsidRPr="00A84E51">
        <w:rPr>
          <w:rFonts w:ascii="Calibri" w:hAnsi="Calibri" w:cs="Calibri"/>
          <w:b/>
          <w:sz w:val="22"/>
          <w:szCs w:val="22"/>
        </w:rPr>
        <w:t>Bevvi e-commerce</w:t>
      </w:r>
      <w:r w:rsidRPr="00A84E51">
        <w:rPr>
          <w:rFonts w:ascii="Calibri" w:hAnsi="Calibri" w:cs="Calibri"/>
          <w:sz w:val="22"/>
          <w:szCs w:val="22"/>
        </w:rPr>
        <w:t xml:space="preserve"> web application in collaboration with cross-functional teams, enhancing user engagement and functionality</w:t>
      </w:r>
      <w:r>
        <w:rPr>
          <w:rFonts w:ascii="Calibri" w:hAnsi="Calibri" w:cs="Calibri"/>
          <w:sz w:val="22"/>
          <w:szCs w:val="22"/>
        </w:rPr>
        <w:t>.</w:t>
      </w:r>
    </w:p>
    <w:p w:rsidR="00DF2CEF" w:rsidRPr="00A84E51" w:rsidRDefault="00DF2CEF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A84E51">
        <w:rPr>
          <w:rStyle w:val="Strong"/>
          <w:rFonts w:ascii="Calibri" w:hAnsi="Calibri" w:cs="Calibri"/>
          <w:b w:val="0"/>
          <w:sz w:val="22"/>
          <w:szCs w:val="22"/>
        </w:rPr>
        <w:t>Designed</w:t>
      </w:r>
      <w:r w:rsidRPr="00A84E51">
        <w:rPr>
          <w:rFonts w:ascii="Calibri" w:hAnsi="Calibri" w:cs="Calibri"/>
          <w:sz w:val="22"/>
          <w:szCs w:val="22"/>
        </w:rPr>
        <w:t xml:space="preserve"> a responsive </w:t>
      </w:r>
      <w:r w:rsidRPr="00DF2CEF">
        <w:rPr>
          <w:rFonts w:ascii="Calibri" w:hAnsi="Calibri" w:cs="Calibri"/>
          <w:b/>
          <w:sz w:val="22"/>
          <w:szCs w:val="22"/>
        </w:rPr>
        <w:t>user interface</w:t>
      </w:r>
      <w:r w:rsidR="00E80865">
        <w:rPr>
          <w:rFonts w:ascii="Calibri" w:hAnsi="Calibri" w:cs="Calibri"/>
          <w:b/>
          <w:sz w:val="22"/>
          <w:szCs w:val="22"/>
        </w:rPr>
        <w:t xml:space="preserve"> (UI)</w:t>
      </w:r>
      <w:r w:rsidRPr="00A84E51">
        <w:rPr>
          <w:rFonts w:ascii="Calibri" w:hAnsi="Calibri" w:cs="Calibri"/>
          <w:sz w:val="22"/>
          <w:szCs w:val="22"/>
        </w:rPr>
        <w:t xml:space="preserve"> for the Bevvi application, increasing mobile traffic by 25% and improving user satisfaction</w:t>
      </w:r>
      <w:r>
        <w:rPr>
          <w:rFonts w:ascii="Calibri" w:hAnsi="Calibri" w:cs="Calibri"/>
          <w:sz w:val="22"/>
          <w:szCs w:val="22"/>
        </w:rPr>
        <w:t>.</w:t>
      </w:r>
    </w:p>
    <w:p w:rsidR="00DF2CEF" w:rsidRPr="00A84E51" w:rsidRDefault="00DF2CEF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A84E51">
        <w:rPr>
          <w:rStyle w:val="Strong"/>
          <w:rFonts w:ascii="Calibri" w:hAnsi="Calibri" w:cs="Calibri"/>
          <w:b w:val="0"/>
          <w:sz w:val="22"/>
          <w:szCs w:val="22"/>
        </w:rPr>
        <w:t>Integrated</w:t>
      </w:r>
      <w:r w:rsidRPr="00A84E51">
        <w:rPr>
          <w:rFonts w:ascii="Calibri" w:hAnsi="Calibri" w:cs="Calibri"/>
          <w:sz w:val="22"/>
          <w:szCs w:val="22"/>
        </w:rPr>
        <w:t xml:space="preserve"> </w:t>
      </w:r>
      <w:r w:rsidRPr="00DF2CEF">
        <w:rPr>
          <w:rFonts w:ascii="Calibri" w:hAnsi="Calibri" w:cs="Calibri"/>
          <w:b/>
          <w:sz w:val="22"/>
          <w:szCs w:val="22"/>
        </w:rPr>
        <w:t>RESTful APIs</w:t>
      </w:r>
      <w:r w:rsidRPr="00A84E51">
        <w:rPr>
          <w:rFonts w:ascii="Calibri" w:hAnsi="Calibri" w:cs="Calibri"/>
          <w:sz w:val="22"/>
          <w:szCs w:val="22"/>
        </w:rPr>
        <w:t xml:space="preserve"> into the Bevvi application, enabling seamless data exchange and functionality with third-party services.</w:t>
      </w:r>
    </w:p>
    <w:p w:rsidR="00DF2CEF" w:rsidRPr="00A84E51" w:rsidRDefault="00DF2CEF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A84E51">
        <w:rPr>
          <w:rStyle w:val="Strong"/>
          <w:rFonts w:ascii="Calibri" w:hAnsi="Calibri" w:cs="Calibri"/>
          <w:b w:val="0"/>
          <w:sz w:val="22"/>
          <w:szCs w:val="22"/>
        </w:rPr>
        <w:t>Utilized</w:t>
      </w:r>
      <w:r w:rsidRPr="00A84E51">
        <w:rPr>
          <w:rFonts w:ascii="Calibri" w:hAnsi="Calibri" w:cs="Calibri"/>
          <w:sz w:val="22"/>
          <w:szCs w:val="22"/>
        </w:rPr>
        <w:t xml:space="preserve"> </w:t>
      </w:r>
      <w:r w:rsidRPr="0056023C">
        <w:rPr>
          <w:rFonts w:ascii="Calibri" w:hAnsi="Calibri" w:cs="Calibri"/>
          <w:b/>
          <w:sz w:val="22"/>
          <w:szCs w:val="22"/>
        </w:rPr>
        <w:t>Jenkins</w:t>
      </w:r>
      <w:r w:rsidRPr="00A84E51">
        <w:rPr>
          <w:rFonts w:ascii="Calibri" w:hAnsi="Calibri" w:cs="Calibri"/>
          <w:sz w:val="22"/>
          <w:szCs w:val="22"/>
        </w:rPr>
        <w:t xml:space="preserve"> for </w:t>
      </w:r>
      <w:r w:rsidRPr="00DF2CEF">
        <w:rPr>
          <w:rFonts w:ascii="Calibri" w:hAnsi="Calibri" w:cs="Calibri"/>
          <w:b/>
          <w:sz w:val="22"/>
          <w:szCs w:val="22"/>
        </w:rPr>
        <w:t>Continuous Integration and Continuous Deployment (CI/CD)</w:t>
      </w:r>
      <w:r w:rsidRPr="00A84E51">
        <w:rPr>
          <w:rFonts w:ascii="Calibri" w:hAnsi="Calibri" w:cs="Calibri"/>
          <w:sz w:val="22"/>
          <w:szCs w:val="22"/>
        </w:rPr>
        <w:t xml:space="preserve"> with GitHub Actions, reducing deployment times by 40% and improving release consistency</w:t>
      </w:r>
      <w:r>
        <w:rPr>
          <w:rFonts w:ascii="Calibri" w:hAnsi="Calibri" w:cs="Calibri"/>
          <w:sz w:val="22"/>
          <w:szCs w:val="22"/>
        </w:rPr>
        <w:t>.</w:t>
      </w:r>
    </w:p>
    <w:p w:rsidR="00DF2CEF" w:rsidRPr="00A84E51" w:rsidRDefault="0056023C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Monitored, debugged, </w:t>
      </w:r>
      <w:r w:rsidR="0053708B" w:rsidRPr="0053708B">
        <w:rPr>
          <w:rStyle w:val="Strong"/>
          <w:rFonts w:ascii="Calibri" w:hAnsi="Calibri" w:cs="Calibri"/>
          <w:b w:val="0"/>
          <w:sz w:val="22"/>
          <w:szCs w:val="22"/>
        </w:rPr>
        <w:t>Refactoring</w:t>
      </w:r>
      <w:r w:rsidR="00B4359F">
        <w:rPr>
          <w:rStyle w:val="Strong"/>
          <w:rFonts w:ascii="Calibri" w:hAnsi="Calibri" w:cs="Calibri"/>
          <w:b w:val="0"/>
          <w:sz w:val="22"/>
          <w:szCs w:val="22"/>
        </w:rPr>
        <w:t xml:space="preserve">, </w:t>
      </w:r>
      <w:r w:rsidR="00DF2CEF" w:rsidRPr="00A84E51">
        <w:rPr>
          <w:rStyle w:val="Strong"/>
          <w:rFonts w:ascii="Calibri" w:hAnsi="Calibri" w:cs="Calibri"/>
          <w:b w:val="0"/>
          <w:sz w:val="22"/>
          <w:szCs w:val="22"/>
        </w:rPr>
        <w:t>resolved</w:t>
      </w:r>
      <w:r w:rsidR="00DF2CEF" w:rsidRPr="00A84E51">
        <w:rPr>
          <w:rFonts w:ascii="Calibri" w:hAnsi="Calibri" w:cs="Calibri"/>
          <w:sz w:val="22"/>
          <w:szCs w:val="22"/>
        </w:rPr>
        <w:t xml:space="preserve"> application issues</w:t>
      </w:r>
      <w:r w:rsidR="00B4359F">
        <w:rPr>
          <w:rFonts w:ascii="Calibri" w:hAnsi="Calibri" w:cs="Calibri"/>
          <w:sz w:val="22"/>
          <w:szCs w:val="22"/>
        </w:rPr>
        <w:t xml:space="preserve"> and production support</w:t>
      </w:r>
      <w:r w:rsidR="00DF2CEF" w:rsidRPr="00A84E51">
        <w:rPr>
          <w:rFonts w:ascii="Calibri" w:hAnsi="Calibri" w:cs="Calibri"/>
          <w:sz w:val="22"/>
          <w:szCs w:val="22"/>
        </w:rPr>
        <w:t>, decreasing bug reports by 30% and maintaining optimal performance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56023C">
        <w:rPr>
          <w:rFonts w:ascii="Calibri" w:hAnsi="Calibri" w:cs="Calibri"/>
          <w:sz w:val="22"/>
          <w:szCs w:val="22"/>
        </w:rPr>
        <w:t>quality assurance</w:t>
      </w:r>
      <w:r w:rsidR="00DF2CEF">
        <w:rPr>
          <w:rFonts w:ascii="Calibri" w:hAnsi="Calibri" w:cs="Calibri"/>
          <w:sz w:val="22"/>
          <w:szCs w:val="22"/>
        </w:rPr>
        <w:t>.</w:t>
      </w:r>
    </w:p>
    <w:p w:rsidR="00DF2CEF" w:rsidRPr="00A84E51" w:rsidRDefault="00DF2CEF" w:rsidP="00DF2CEF">
      <w:pPr>
        <w:numPr>
          <w:ilvl w:val="0"/>
          <w:numId w:val="4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A84E51">
        <w:rPr>
          <w:rStyle w:val="Strong"/>
          <w:rFonts w:ascii="Calibri" w:hAnsi="Calibri" w:cs="Calibri"/>
          <w:b w:val="0"/>
          <w:sz w:val="22"/>
          <w:szCs w:val="22"/>
        </w:rPr>
        <w:lastRenderedPageBreak/>
        <w:t>Delivered</w:t>
      </w:r>
      <w:r w:rsidRPr="00A84E51">
        <w:rPr>
          <w:rFonts w:ascii="Calibri" w:hAnsi="Calibri" w:cs="Calibri"/>
          <w:sz w:val="22"/>
          <w:szCs w:val="22"/>
        </w:rPr>
        <w:t xml:space="preserve"> highly </w:t>
      </w:r>
      <w:r w:rsidRPr="00855407">
        <w:rPr>
          <w:rFonts w:ascii="Calibri" w:hAnsi="Calibri" w:cs="Calibri"/>
          <w:b/>
          <w:sz w:val="22"/>
          <w:szCs w:val="22"/>
        </w:rPr>
        <w:t xml:space="preserve">scalable and responsive </w:t>
      </w:r>
      <w:r w:rsidRPr="00A84E51">
        <w:rPr>
          <w:rFonts w:ascii="Calibri" w:hAnsi="Calibri" w:cs="Calibri"/>
          <w:sz w:val="22"/>
          <w:szCs w:val="22"/>
        </w:rPr>
        <w:t>B</w:t>
      </w:r>
      <w:r w:rsidR="00622444">
        <w:rPr>
          <w:rFonts w:ascii="Calibri" w:hAnsi="Calibri" w:cs="Calibri"/>
          <w:sz w:val="22"/>
          <w:szCs w:val="22"/>
        </w:rPr>
        <w:t>evvi web applications to</w:t>
      </w:r>
      <w:r w:rsidRPr="00A84E51">
        <w:rPr>
          <w:rFonts w:ascii="Calibri" w:hAnsi="Calibri" w:cs="Calibri"/>
          <w:sz w:val="22"/>
          <w:szCs w:val="22"/>
        </w:rPr>
        <w:t xml:space="preserve"> clients in New York City, significantly enhancing their e-commerce operations</w:t>
      </w:r>
      <w:r>
        <w:rPr>
          <w:rFonts w:ascii="Calibri" w:hAnsi="Calibri" w:cs="Calibri"/>
          <w:sz w:val="22"/>
          <w:szCs w:val="22"/>
        </w:rPr>
        <w:t>.</w:t>
      </w:r>
    </w:p>
    <w:p w:rsidR="001F15B3" w:rsidRPr="00717CEF" w:rsidRDefault="001F15B3" w:rsidP="00152EA6">
      <w:pPr>
        <w:rPr>
          <w:rFonts w:ascii="Calibri" w:eastAsia="Calibri" w:hAnsi="Calibri" w:cs="Calibri"/>
          <w:bCs/>
          <w:i/>
          <w:iCs/>
          <w:sz w:val="22"/>
          <w:szCs w:val="22"/>
        </w:rPr>
      </w:pPr>
      <w:r w:rsidRPr="00717CEF">
        <w:rPr>
          <w:rFonts w:ascii="Calibri" w:eastAsia="Calibri" w:hAnsi="Calibri" w:cs="Calibri"/>
          <w:b/>
          <w:i/>
          <w:iCs/>
          <w:sz w:val="22"/>
          <w:szCs w:val="22"/>
          <w:u w:val="single"/>
        </w:rPr>
        <w:t>Technologies Used:</w:t>
      </w:r>
      <w:r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845131" w:rsidRPr="00717CEF">
        <w:rPr>
          <w:rFonts w:ascii="Calibri" w:eastAsia="Calibri" w:hAnsi="Calibri" w:cs="Calibri"/>
          <w:bCs/>
          <w:i/>
          <w:iCs/>
          <w:sz w:val="22"/>
          <w:szCs w:val="22"/>
        </w:rPr>
        <w:t>JavaScript,</w:t>
      </w:r>
      <w:r w:rsidR="00717CEF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315D11" w:rsidRPr="00717CEF">
        <w:rPr>
          <w:rFonts w:ascii="Calibri" w:eastAsia="Calibri" w:hAnsi="Calibri" w:cs="Calibri"/>
          <w:bCs/>
          <w:i/>
          <w:iCs/>
          <w:sz w:val="22"/>
          <w:szCs w:val="22"/>
        </w:rPr>
        <w:t>ES6, JQuery,</w:t>
      </w:r>
      <w:r w:rsidR="00845131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DF4C63">
        <w:rPr>
          <w:rFonts w:ascii="Calibri" w:eastAsia="Calibri" w:hAnsi="Calibri" w:cs="Calibri"/>
          <w:bCs/>
          <w:i/>
          <w:iCs/>
          <w:sz w:val="22"/>
          <w:szCs w:val="22"/>
        </w:rPr>
        <w:t xml:space="preserve">Bootstrap, </w:t>
      </w:r>
      <w:r w:rsidR="00E3699D" w:rsidRPr="00E3699D">
        <w:rPr>
          <w:rFonts w:ascii="Calibri" w:hAnsi="Calibri" w:cs="Calibri"/>
          <w:i/>
          <w:sz w:val="22"/>
          <w:szCs w:val="22"/>
        </w:rPr>
        <w:t xml:space="preserve"> UI/UX </w:t>
      </w:r>
      <w:r w:rsidR="007F46FC">
        <w:rPr>
          <w:rFonts w:ascii="Calibri" w:hAnsi="Calibri" w:cs="Calibri"/>
          <w:i/>
          <w:sz w:val="22"/>
          <w:szCs w:val="22"/>
        </w:rPr>
        <w:t xml:space="preserve"> Responsive D</w:t>
      </w:r>
      <w:r w:rsidR="00E3699D" w:rsidRPr="00E3699D">
        <w:rPr>
          <w:rFonts w:ascii="Calibri" w:hAnsi="Calibri" w:cs="Calibri"/>
          <w:i/>
          <w:sz w:val="22"/>
          <w:szCs w:val="22"/>
        </w:rPr>
        <w:t>esign</w:t>
      </w:r>
      <w:r w:rsidR="00E3699D">
        <w:rPr>
          <w:rFonts w:ascii="Calibri" w:hAnsi="Calibri" w:cs="Calibri"/>
          <w:sz w:val="22"/>
          <w:szCs w:val="22"/>
        </w:rPr>
        <w:t>,</w:t>
      </w:r>
      <w:r w:rsidR="00E3699D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E3699D" w:rsidRPr="00E3699D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7034C7">
        <w:rPr>
          <w:rFonts w:ascii="Calibri" w:eastAsia="Calibri" w:hAnsi="Calibri" w:cs="Calibri"/>
          <w:bCs/>
          <w:i/>
          <w:iCs/>
          <w:sz w:val="22"/>
          <w:szCs w:val="22"/>
        </w:rPr>
        <w:t xml:space="preserve">NPM, Webpack, </w:t>
      </w:r>
      <w:r w:rsidR="00845131" w:rsidRPr="00717CEF">
        <w:rPr>
          <w:rFonts w:ascii="Calibri" w:eastAsia="Calibri" w:hAnsi="Calibri" w:cs="Calibri"/>
          <w:bCs/>
          <w:i/>
          <w:iCs/>
          <w:sz w:val="22"/>
          <w:szCs w:val="22"/>
        </w:rPr>
        <w:t>TypeScript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, Angular</w:t>
      </w:r>
      <w:r w:rsidR="00845131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8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, Rxjs, </w:t>
      </w:r>
      <w:r w:rsidR="000F03B7">
        <w:rPr>
          <w:rFonts w:ascii="Calibri" w:eastAsia="Calibri" w:hAnsi="Calibri" w:cs="Calibri"/>
          <w:bCs/>
          <w:i/>
          <w:iCs/>
          <w:sz w:val="22"/>
          <w:szCs w:val="22"/>
        </w:rPr>
        <w:t xml:space="preserve">CLI, 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Jest, Jasmine</w:t>
      </w:r>
      <w:r w:rsidR="00846FBD">
        <w:rPr>
          <w:rFonts w:ascii="Calibri" w:eastAsia="Calibri" w:hAnsi="Calibri" w:cs="Calibri"/>
          <w:bCs/>
          <w:i/>
          <w:iCs/>
          <w:sz w:val="22"/>
          <w:szCs w:val="22"/>
        </w:rPr>
        <w:t>, Karma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, </w:t>
      </w:r>
      <w:r w:rsidR="00E8542E">
        <w:rPr>
          <w:rFonts w:ascii="Calibri" w:eastAsia="Calibri" w:hAnsi="Calibri" w:cs="Calibri"/>
          <w:bCs/>
          <w:i/>
          <w:iCs/>
          <w:sz w:val="22"/>
          <w:szCs w:val="22"/>
        </w:rPr>
        <w:t>NoSQL, MongoDB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, Node,</w:t>
      </w:r>
      <w:r w:rsidR="00717CEF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CI/CD with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Jenkins, Docker,</w:t>
      </w:r>
      <w:r w:rsidR="00314FCC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Google Cloud, 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314FCC">
        <w:rPr>
          <w:rFonts w:ascii="Calibri" w:eastAsia="Calibri" w:hAnsi="Calibri" w:cs="Calibri"/>
          <w:bCs/>
          <w:i/>
          <w:iCs/>
          <w:sz w:val="22"/>
          <w:szCs w:val="22"/>
        </w:rPr>
        <w:t>Azure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,</w:t>
      </w:r>
      <w:r w:rsidR="005C7690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GitHub, Jira</w:t>
      </w:r>
      <w:r w:rsidR="005C7690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and  web Development</w:t>
      </w:r>
      <w:r w:rsidR="00461473" w:rsidRPr="00717CEF">
        <w:rPr>
          <w:rFonts w:ascii="Calibri" w:eastAsia="Calibri" w:hAnsi="Calibri" w:cs="Calibri"/>
          <w:bCs/>
          <w:i/>
          <w:iCs/>
          <w:sz w:val="22"/>
          <w:szCs w:val="22"/>
        </w:rPr>
        <w:t>.</w:t>
      </w:r>
    </w:p>
    <w:p w:rsidR="001F15B3" w:rsidRPr="00717CEF" w:rsidRDefault="00580638" w:rsidP="00152EA6">
      <w:pPr>
        <w:rPr>
          <w:rFonts w:ascii="Calibri" w:eastAsia="Calibri" w:hAnsi="Calibri" w:cs="Calibri"/>
          <w:bCs/>
          <w:i/>
          <w:iCs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30" style="width:0;height:1.5pt" o:hralign="center" o:hrstd="t" o:hr="t" fillcolor="#a0a0a0" stroked="f"/>
        </w:pict>
      </w:r>
    </w:p>
    <w:p w:rsidR="0055095D" w:rsidRDefault="0055095D" w:rsidP="00836B53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</w:p>
    <w:p w:rsidR="00836B53" w:rsidRPr="00717CEF" w:rsidRDefault="00836B53" w:rsidP="00836B53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717CEF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Insight Tycoon                                                                       • Kathmandu, Nepal                        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               </w:t>
      </w:r>
      <w:r w:rsidR="005C10D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• Fe</w:t>
      </w:r>
      <w:r w:rsidR="00D16387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b 2018</w:t>
      </w:r>
      <w:r w:rsidRPr="00717CEF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– Jan 2019</w:t>
      </w:r>
    </w:p>
    <w:p w:rsidR="00836B53" w:rsidRDefault="00836B53" w:rsidP="00836B53">
      <w:pPr>
        <w:rPr>
          <w:rFonts w:ascii="Calibri" w:hAnsi="Calibri" w:cs="Calibri"/>
          <w:bCs/>
          <w:sz w:val="22"/>
          <w:szCs w:val="22"/>
          <w:shd w:val="clear" w:color="auto" w:fill="FFFFFF"/>
        </w:rPr>
      </w:pPr>
      <w:r w:rsidRPr="00717CEF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Project:  </w:t>
      </w:r>
      <w:r w:rsidRPr="00717CEF">
        <w:rPr>
          <w:rFonts w:ascii="Calibri" w:hAnsi="Calibri" w:cs="Calibri"/>
          <w:bCs/>
          <w:sz w:val="22"/>
          <w:szCs w:val="22"/>
          <w:shd w:val="clear" w:color="auto" w:fill="FFFFFF"/>
        </w:rPr>
        <w:t>Tenderaa (</w:t>
      </w:r>
      <w:hyperlink r:id="rId17" w:history="1">
        <w:r w:rsidRPr="00717CEF">
          <w:rPr>
            <w:rStyle w:val="Hyperlink"/>
            <w:rFonts w:ascii="Calibri" w:hAnsi="Calibri" w:cs="Calibri"/>
            <w:bCs/>
            <w:sz w:val="22"/>
            <w:szCs w:val="22"/>
            <w:shd w:val="clear" w:color="auto" w:fill="FFFFFF"/>
          </w:rPr>
          <w:t>https://tenderaa.com/</w:t>
        </w:r>
      </w:hyperlink>
      <w:r w:rsidRPr="00717CEF"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 )</w:t>
      </w:r>
    </w:p>
    <w:p w:rsidR="00AB7C61" w:rsidRPr="00AB7C61" w:rsidRDefault="00AB7C61" w:rsidP="00836B53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AB7C61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Role: Java Developer</w:t>
      </w:r>
      <w:r w:rsidR="00BA2B5B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(Back-End)</w:t>
      </w:r>
    </w:p>
    <w:p w:rsidR="00855407" w:rsidRPr="00313276" w:rsidRDefault="00855407" w:rsidP="00855407">
      <w:pPr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717CEF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Responsibilities: </w:t>
      </w:r>
    </w:p>
    <w:p w:rsidR="00855407" w:rsidRPr="00A84E51" w:rsidRDefault="00855407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A84E51">
        <w:rPr>
          <w:rFonts w:ascii="Calibri" w:hAnsi="Calibri" w:cs="Calibri"/>
          <w:sz w:val="22"/>
          <w:szCs w:val="22"/>
        </w:rPr>
        <w:t xml:space="preserve">Built RESTful APIs for the </w:t>
      </w:r>
      <w:r w:rsidRPr="00313276">
        <w:rPr>
          <w:rFonts w:ascii="Calibri" w:hAnsi="Calibri" w:cs="Calibri"/>
          <w:b/>
          <w:sz w:val="22"/>
          <w:szCs w:val="22"/>
        </w:rPr>
        <w:t>Tenderaa e-commerce</w:t>
      </w:r>
      <w:r w:rsidRPr="00A84E51">
        <w:rPr>
          <w:rFonts w:ascii="Calibri" w:hAnsi="Calibri" w:cs="Calibri"/>
          <w:sz w:val="22"/>
          <w:szCs w:val="22"/>
        </w:rPr>
        <w:t xml:space="preserve"> application, which contributed to attracting 3 additional clients and expanding the customer </w:t>
      </w:r>
      <w:r w:rsidR="009F09FF">
        <w:rPr>
          <w:rFonts w:ascii="Calibri" w:hAnsi="Calibri" w:cs="Calibri"/>
          <w:sz w:val="22"/>
          <w:szCs w:val="22"/>
        </w:rPr>
        <w:t>value</w:t>
      </w:r>
      <w:r w:rsidRPr="00A84E51">
        <w:rPr>
          <w:rFonts w:ascii="Calibri" w:hAnsi="Calibri" w:cs="Calibri"/>
          <w:sz w:val="22"/>
          <w:szCs w:val="22"/>
        </w:rPr>
        <w:t>.</w:t>
      </w:r>
    </w:p>
    <w:p w:rsidR="00855407" w:rsidRPr="00A84E51" w:rsidRDefault="00855407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A84E51">
        <w:rPr>
          <w:rFonts w:ascii="Calibri" w:hAnsi="Calibri" w:cs="Calibri"/>
          <w:sz w:val="22"/>
          <w:szCs w:val="22"/>
        </w:rPr>
        <w:t>Designed and implemented the business layer</w:t>
      </w:r>
      <w:r w:rsidR="007034C7">
        <w:rPr>
          <w:rFonts w:ascii="Calibri" w:hAnsi="Calibri" w:cs="Calibri"/>
          <w:sz w:val="22"/>
          <w:szCs w:val="22"/>
        </w:rPr>
        <w:t xml:space="preserve"> </w:t>
      </w:r>
      <w:r w:rsidR="007034C7" w:rsidRPr="00A84E51">
        <w:rPr>
          <w:rFonts w:ascii="Calibri" w:hAnsi="Calibri" w:cs="Calibri"/>
          <w:sz w:val="22"/>
          <w:szCs w:val="22"/>
        </w:rPr>
        <w:t>in collaboration</w:t>
      </w:r>
      <w:r w:rsidR="007034C7">
        <w:rPr>
          <w:rFonts w:ascii="Calibri" w:hAnsi="Calibri" w:cs="Calibri"/>
          <w:sz w:val="22"/>
          <w:szCs w:val="22"/>
        </w:rPr>
        <w:t xml:space="preserve"> with Project Manager</w:t>
      </w:r>
      <w:r w:rsidRPr="00A84E51">
        <w:rPr>
          <w:rFonts w:ascii="Calibri" w:hAnsi="Calibri" w:cs="Calibri"/>
          <w:sz w:val="22"/>
          <w:szCs w:val="22"/>
        </w:rPr>
        <w:t xml:space="preserve">, achieving a 25% improvement in </w:t>
      </w:r>
      <w:r w:rsidRPr="00855407">
        <w:rPr>
          <w:rFonts w:ascii="Calibri" w:hAnsi="Calibri" w:cs="Calibri"/>
          <w:b/>
          <w:sz w:val="22"/>
          <w:szCs w:val="22"/>
        </w:rPr>
        <w:t>modularity and facilitating loose</w:t>
      </w:r>
      <w:r w:rsidRPr="00A84E51">
        <w:rPr>
          <w:rFonts w:ascii="Calibri" w:hAnsi="Calibri" w:cs="Calibri"/>
          <w:sz w:val="22"/>
          <w:szCs w:val="22"/>
        </w:rPr>
        <w:t xml:space="preserve"> </w:t>
      </w:r>
      <w:r w:rsidRPr="00855407">
        <w:rPr>
          <w:rFonts w:ascii="Calibri" w:hAnsi="Calibri" w:cs="Calibri"/>
          <w:b/>
          <w:sz w:val="22"/>
          <w:szCs w:val="22"/>
        </w:rPr>
        <w:t>coupling</w:t>
      </w:r>
      <w:r w:rsidRPr="00A84E51">
        <w:rPr>
          <w:rFonts w:ascii="Calibri" w:hAnsi="Calibri" w:cs="Calibri"/>
          <w:sz w:val="22"/>
          <w:szCs w:val="22"/>
        </w:rPr>
        <w:t xml:space="preserve"> of business components across application layers.</w:t>
      </w:r>
    </w:p>
    <w:p w:rsidR="009F09FF" w:rsidRDefault="009F09FF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9F09FF">
        <w:rPr>
          <w:rFonts w:ascii="Calibri" w:hAnsi="Calibri" w:cs="Calibri"/>
          <w:sz w:val="22"/>
          <w:szCs w:val="22"/>
        </w:rPr>
        <w:t xml:space="preserve">Implemented </w:t>
      </w:r>
      <w:r w:rsidRPr="00556AA9">
        <w:rPr>
          <w:rFonts w:ascii="Calibri" w:hAnsi="Calibri" w:cs="Calibri"/>
          <w:b/>
          <w:sz w:val="22"/>
          <w:szCs w:val="22"/>
        </w:rPr>
        <w:t xml:space="preserve">automated </w:t>
      </w:r>
      <w:r w:rsidR="00556AA9">
        <w:rPr>
          <w:rFonts w:ascii="Calibri" w:hAnsi="Calibri" w:cs="Calibri"/>
          <w:b/>
          <w:sz w:val="22"/>
          <w:szCs w:val="22"/>
        </w:rPr>
        <w:t xml:space="preserve">testing for both </w:t>
      </w:r>
      <w:r w:rsidR="003B0F39">
        <w:rPr>
          <w:rFonts w:ascii="Calibri" w:hAnsi="Calibri" w:cs="Calibri"/>
          <w:b/>
          <w:sz w:val="22"/>
          <w:szCs w:val="22"/>
        </w:rPr>
        <w:t>U</w:t>
      </w:r>
      <w:r w:rsidRPr="00556AA9">
        <w:rPr>
          <w:rFonts w:ascii="Calibri" w:hAnsi="Calibri" w:cs="Calibri"/>
          <w:b/>
          <w:sz w:val="22"/>
          <w:szCs w:val="22"/>
        </w:rPr>
        <w:t>nit</w:t>
      </w:r>
      <w:r w:rsidR="00C93984">
        <w:rPr>
          <w:rFonts w:ascii="Calibri" w:hAnsi="Calibri" w:cs="Calibri"/>
          <w:b/>
          <w:sz w:val="22"/>
          <w:szCs w:val="22"/>
        </w:rPr>
        <w:t xml:space="preserve"> test</w:t>
      </w:r>
      <w:r w:rsidRPr="00556AA9">
        <w:rPr>
          <w:rFonts w:ascii="Calibri" w:hAnsi="Calibri" w:cs="Calibri"/>
          <w:b/>
          <w:sz w:val="22"/>
          <w:szCs w:val="22"/>
        </w:rPr>
        <w:t xml:space="preserve"> </w:t>
      </w:r>
      <w:r w:rsidR="003B0F39">
        <w:rPr>
          <w:rFonts w:ascii="Calibri" w:hAnsi="Calibri" w:cs="Calibri"/>
          <w:b/>
          <w:sz w:val="22"/>
          <w:szCs w:val="22"/>
        </w:rPr>
        <w:t>and I</w:t>
      </w:r>
      <w:r w:rsidRPr="00556AA9">
        <w:rPr>
          <w:rFonts w:ascii="Calibri" w:hAnsi="Calibri" w:cs="Calibri"/>
          <w:b/>
          <w:sz w:val="22"/>
          <w:szCs w:val="22"/>
        </w:rPr>
        <w:t>ntegration testing</w:t>
      </w:r>
      <w:r w:rsidRPr="009F09FF">
        <w:rPr>
          <w:rFonts w:ascii="Calibri" w:hAnsi="Calibri" w:cs="Calibri"/>
          <w:sz w:val="22"/>
          <w:szCs w:val="22"/>
        </w:rPr>
        <w:t xml:space="preserve"> with a reactive approach to API design, resulting in an 18% improvement in application performance and enhanced responsiveness.</w:t>
      </w:r>
    </w:p>
    <w:p w:rsidR="00855407" w:rsidRPr="00A84E51" w:rsidRDefault="00855407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A84E51">
        <w:rPr>
          <w:rFonts w:ascii="Calibri" w:hAnsi="Calibri" w:cs="Calibri"/>
          <w:sz w:val="22"/>
          <w:szCs w:val="22"/>
        </w:rPr>
        <w:t xml:space="preserve">Collaborated with front-end developers to integrate APIs </w:t>
      </w:r>
      <w:r w:rsidR="0050138D">
        <w:rPr>
          <w:rFonts w:ascii="Calibri" w:hAnsi="Calibri" w:cs="Calibri"/>
          <w:sz w:val="22"/>
          <w:szCs w:val="22"/>
        </w:rPr>
        <w:t>seamlessly into web application</w:t>
      </w:r>
      <w:r w:rsidRPr="00A84E51">
        <w:rPr>
          <w:rFonts w:ascii="Calibri" w:hAnsi="Calibri" w:cs="Calibri"/>
          <w:sz w:val="22"/>
          <w:szCs w:val="22"/>
        </w:rPr>
        <w:t xml:space="preserve">, ensuring a smooth and </w:t>
      </w:r>
      <w:r w:rsidRPr="00855407">
        <w:rPr>
          <w:rFonts w:ascii="Calibri" w:hAnsi="Calibri" w:cs="Calibri"/>
          <w:b/>
          <w:sz w:val="22"/>
          <w:szCs w:val="22"/>
        </w:rPr>
        <w:t>cohesive user experience</w:t>
      </w:r>
      <w:r w:rsidRPr="00A84E51">
        <w:rPr>
          <w:rFonts w:ascii="Calibri" w:hAnsi="Calibri" w:cs="Calibri"/>
          <w:sz w:val="22"/>
          <w:szCs w:val="22"/>
        </w:rPr>
        <w:t>.</w:t>
      </w:r>
    </w:p>
    <w:p w:rsidR="00855407" w:rsidRPr="00A84E51" w:rsidRDefault="00855407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A84E51">
        <w:rPr>
          <w:rFonts w:ascii="Calibri" w:hAnsi="Calibri" w:cs="Calibri"/>
          <w:sz w:val="22"/>
          <w:szCs w:val="22"/>
        </w:rPr>
        <w:t>Ensured application performance, security, and user-friendliness</w:t>
      </w:r>
      <w:r w:rsidR="00A70F54">
        <w:rPr>
          <w:rFonts w:ascii="Calibri" w:hAnsi="Calibri" w:cs="Calibri"/>
          <w:sz w:val="22"/>
          <w:szCs w:val="22"/>
        </w:rPr>
        <w:t xml:space="preserve"> in </w:t>
      </w:r>
      <w:r w:rsidR="00A70F54" w:rsidRPr="00A70F54">
        <w:rPr>
          <w:rFonts w:ascii="Calibri" w:hAnsi="Calibri" w:cs="Calibri"/>
          <w:sz w:val="22"/>
          <w:szCs w:val="22"/>
        </w:rPr>
        <w:t>multi-threaded</w:t>
      </w:r>
      <w:r w:rsidR="00A70F54">
        <w:rPr>
          <w:rFonts w:ascii="Calibri" w:hAnsi="Calibri" w:cs="Calibri"/>
          <w:sz w:val="22"/>
          <w:szCs w:val="22"/>
        </w:rPr>
        <w:t xml:space="preserve"> environment</w:t>
      </w:r>
      <w:r w:rsidRPr="00A84E51">
        <w:rPr>
          <w:rFonts w:ascii="Calibri" w:hAnsi="Calibri" w:cs="Calibri"/>
          <w:sz w:val="22"/>
          <w:szCs w:val="22"/>
        </w:rPr>
        <w:t>, maintaining a 99.9% uptime and securing sensitive data against vulnerabilities.</w:t>
      </w:r>
    </w:p>
    <w:p w:rsidR="00855407" w:rsidRDefault="0065688C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in</w:t>
      </w:r>
      <w:r w:rsidR="00946BE4">
        <w:rPr>
          <w:rFonts w:ascii="Calibri" w:hAnsi="Calibri" w:cs="Calibri"/>
          <w:sz w:val="22"/>
          <w:szCs w:val="22"/>
        </w:rPr>
        <w:t xml:space="preserve"> </w:t>
      </w:r>
      <w:r w:rsidR="00946BE4" w:rsidRPr="008D16BE">
        <w:rPr>
          <w:rFonts w:ascii="Calibri" w:hAnsi="Calibri" w:cs="Calibri"/>
          <w:b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 </w:t>
      </w:r>
      <w:r w:rsidRPr="0056023C">
        <w:rPr>
          <w:rFonts w:ascii="Calibri" w:hAnsi="Calibri" w:cs="Calibri"/>
          <w:b/>
          <w:sz w:val="22"/>
          <w:szCs w:val="22"/>
        </w:rPr>
        <w:t>code review</w:t>
      </w:r>
      <w:r w:rsidR="00855407" w:rsidRPr="00A84E51">
        <w:rPr>
          <w:rFonts w:ascii="Calibri" w:hAnsi="Calibri" w:cs="Calibri"/>
          <w:sz w:val="22"/>
          <w:szCs w:val="22"/>
        </w:rPr>
        <w:t xml:space="preserve"> and enhancement processes, improving code quality and contributing to the overall robustness of the application.</w:t>
      </w:r>
    </w:p>
    <w:p w:rsidR="00C93984" w:rsidRDefault="00C93984" w:rsidP="00855407">
      <w:pPr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C207CF">
        <w:rPr>
          <w:rFonts w:ascii="Calibri" w:hAnsi="Calibri" w:cs="Calibri"/>
          <w:sz w:val="22"/>
          <w:szCs w:val="22"/>
        </w:rPr>
        <w:t>ollabor</w:t>
      </w:r>
      <w:r>
        <w:rPr>
          <w:rFonts w:ascii="Calibri" w:hAnsi="Calibri" w:cs="Calibri"/>
          <w:sz w:val="22"/>
          <w:szCs w:val="22"/>
        </w:rPr>
        <w:t xml:space="preserve">ated with </w:t>
      </w:r>
      <w:r w:rsidR="00C207CF" w:rsidRPr="00C207CF">
        <w:rPr>
          <w:rFonts w:ascii="Calibri" w:hAnsi="Calibri" w:cs="Calibri"/>
          <w:sz w:val="22"/>
          <w:szCs w:val="22"/>
        </w:rPr>
        <w:t xml:space="preserve">DevOps </w:t>
      </w:r>
      <w:r>
        <w:rPr>
          <w:rFonts w:ascii="Calibri" w:hAnsi="Calibri" w:cs="Calibri"/>
          <w:sz w:val="22"/>
          <w:szCs w:val="22"/>
        </w:rPr>
        <w:t>Team and provide Technical Support.</w:t>
      </w:r>
    </w:p>
    <w:p w:rsidR="00855407" w:rsidRPr="00313276" w:rsidRDefault="00855407" w:rsidP="00855407">
      <w:pPr>
        <w:ind w:left="720"/>
        <w:rPr>
          <w:rFonts w:ascii="Calibri" w:hAnsi="Calibri" w:cs="Calibri"/>
          <w:sz w:val="22"/>
          <w:szCs w:val="22"/>
        </w:rPr>
      </w:pPr>
    </w:p>
    <w:p w:rsidR="00855407" w:rsidRPr="00717CEF" w:rsidRDefault="00855407" w:rsidP="00855407">
      <w:pPr>
        <w:rPr>
          <w:rFonts w:ascii="Calibri" w:hAnsi="Calibri" w:cs="Calibri"/>
          <w:sz w:val="22"/>
          <w:szCs w:val="22"/>
        </w:rPr>
      </w:pPr>
      <w:r w:rsidRPr="00717CEF">
        <w:rPr>
          <w:rFonts w:ascii="Calibri" w:eastAsia="Calibri" w:hAnsi="Calibri" w:cs="Calibri"/>
          <w:b/>
          <w:i/>
          <w:iCs/>
          <w:sz w:val="22"/>
          <w:szCs w:val="22"/>
          <w:u w:val="single"/>
        </w:rPr>
        <w:t>Technologies Used:</w:t>
      </w:r>
      <w:r w:rsidRPr="00717CEF">
        <w:rPr>
          <w:rFonts w:ascii="Calibri" w:eastAsia="Calibri" w:hAnsi="Calibri" w:cs="Calibri"/>
          <w:bCs/>
          <w:i/>
          <w:iCs/>
          <w:sz w:val="22"/>
          <w:szCs w:val="22"/>
        </w:rPr>
        <w:t xml:space="preserve">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Java, </w:t>
      </w:r>
      <w:r w:rsidR="00E3699D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JVM,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Spring Boot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="00B72793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Spring Cloud, Hibernate,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Microservices, </w:t>
      </w:r>
      <w:r w:rsidR="00EB07A0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Functional Programming, </w:t>
      </w:r>
      <w:r w:rsidR="00EB07A0" w:rsidRPr="009E1DED">
        <w:rPr>
          <w:rFonts w:ascii="Calibri" w:hAnsi="Calibri" w:cs="Calibri"/>
          <w:i/>
          <w:sz w:val="22"/>
          <w:szCs w:val="22"/>
        </w:rPr>
        <w:t>JWT</w:t>
      </w:r>
      <w:r w:rsidR="00EB07A0">
        <w:rPr>
          <w:rFonts w:ascii="Calibri" w:hAnsi="Calibri" w:cs="Calibri"/>
          <w:i/>
          <w:sz w:val="22"/>
          <w:szCs w:val="22"/>
        </w:rPr>
        <w:t>,</w:t>
      </w:r>
      <w:r w:rsidR="00EB07A0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Stream API, Collection framework,</w:t>
      </w:r>
      <w:r w:rsidR="009E1DED" w:rsidRPr="009E1DED">
        <w:rPr>
          <w:rFonts w:ascii="Calibri" w:hAnsi="Calibri" w:cs="Calibri"/>
          <w:i/>
          <w:sz w:val="22"/>
          <w:szCs w:val="22"/>
        </w:rPr>
        <w:t xml:space="preserve"> OAuth</w:t>
      </w:r>
      <w:r w:rsidR="009E1DED">
        <w:rPr>
          <w:rFonts w:ascii="Calibri" w:hAnsi="Calibri" w:cs="Calibri"/>
          <w:i/>
          <w:sz w:val="22"/>
          <w:szCs w:val="22"/>
        </w:rPr>
        <w:t xml:space="preserve"> 2.0, </w:t>
      </w:r>
      <w:r w:rsidR="009E1DED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6210A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ActiveMQ,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8C4129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Apache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Kafka, 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JMS, Java Beans,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JDBC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JUnit, Mockito, PostgreSQL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617FBC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OpenAPI, </w:t>
      </w:r>
      <w:r w:rsidR="00617FBC" w:rsidRPr="00617FBC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Swagger UI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 w:rsidRPr="00717CEF">
        <w:rPr>
          <w:rFonts w:ascii="Calibri" w:eastAsia="Calibri" w:hAnsi="Calibri" w:cs="Calibri"/>
          <w:bCs/>
          <w:i/>
          <w:sz w:val="22"/>
          <w:szCs w:val="22"/>
        </w:rPr>
        <w:t>Scrum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,</w:t>
      </w:r>
      <w:r w:rsidR="00974D88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974D88" w:rsidRPr="003B0E53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Confluence</w:t>
      </w:r>
      <w:r w:rsidR="00974D88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Docker, CI/CD with Jenkins</w:t>
      </w:r>
      <w:r w:rsidRPr="00717CEF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, Redis, AWS, </w:t>
      </w:r>
      <w:r w:rsidR="005C7690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Version Control, </w:t>
      </w:r>
      <w:r w:rsidR="003B0E53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>and</w:t>
      </w:r>
      <w:r w:rsidR="00974D88">
        <w:rPr>
          <w:rFonts w:ascii="Calibri" w:hAnsi="Calibri" w:cs="Calibri"/>
          <w:i/>
          <w:iCs/>
          <w:color w:val="0D0D0D"/>
          <w:sz w:val="22"/>
          <w:szCs w:val="22"/>
          <w:shd w:val="clear" w:color="auto" w:fill="FFFFFF"/>
        </w:rPr>
        <w:t xml:space="preserve"> Git</w:t>
      </w:r>
      <w:r w:rsidRPr="00717CEF">
        <w:rPr>
          <w:rFonts w:ascii="Calibri" w:hAnsi="Calibri" w:cs="Calibri"/>
          <w:sz w:val="22"/>
          <w:szCs w:val="22"/>
        </w:rPr>
        <w:t>.</w:t>
      </w:r>
    </w:p>
    <w:p w:rsidR="00836B53" w:rsidRDefault="00836B53" w:rsidP="00F9148B">
      <w:pPr>
        <w:jc w:val="both"/>
        <w:rPr>
          <w:rFonts w:ascii="Calibri" w:hAnsi="Calibri" w:cs="Calibri"/>
          <w:sz w:val="22"/>
          <w:szCs w:val="22"/>
        </w:rPr>
      </w:pPr>
    </w:p>
    <w:p w:rsidR="00097CAB" w:rsidRPr="00717CEF" w:rsidRDefault="00580638" w:rsidP="00F9148B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31" style="width:0;height:1.5pt" o:hralign="center" o:hrstd="t" o:hr="t" fillcolor="#a0a0a0" stroked="f"/>
        </w:pict>
      </w:r>
    </w:p>
    <w:p w:rsidR="008D3E6F" w:rsidRPr="00717CEF" w:rsidRDefault="008D3E6F" w:rsidP="00F9148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74353E" w:rsidRPr="00717CEF" w:rsidRDefault="00D66B9C" w:rsidP="009C2575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Calibri" w:hAnsi="Calibri" w:cs="Calibri"/>
          <w:b/>
          <w:bCs/>
          <w:color w:val="000000" w:themeColor="text1"/>
          <w:sz w:val="22"/>
          <w:szCs w:val="22"/>
          <w:bdr w:val="none" w:sz="0" w:space="0" w:color="auto" w:frame="1"/>
        </w:rPr>
      </w:pPr>
      <w:bookmarkStart w:id="1" w:name="_Hlk124253628"/>
      <w:r w:rsidRPr="00717CEF">
        <w:rPr>
          <w:rStyle w:val="xcontentpasted0"/>
          <w:rFonts w:ascii="Calibri" w:hAnsi="Calibri" w:cs="Calibri"/>
          <w:b/>
          <w:bCs/>
          <w:color w:val="000000" w:themeColor="text1"/>
          <w:sz w:val="22"/>
          <w:szCs w:val="22"/>
          <w:bdr w:val="none" w:sz="0" w:space="0" w:color="auto" w:frame="1"/>
        </w:rPr>
        <w:t>ACADEMIC PROJECTS</w:t>
      </w:r>
    </w:p>
    <w:p w:rsidR="00FE004C" w:rsidRPr="00717CEF" w:rsidRDefault="00FE004C" w:rsidP="00152EA6">
      <w:pPr>
        <w:pStyle w:val="xfluidplugincopy"/>
        <w:shd w:val="clear" w:color="auto" w:fill="FFFFFF"/>
        <w:spacing w:before="0" w:beforeAutospacing="0" w:after="0" w:afterAutospacing="0"/>
        <w:rPr>
          <w:rStyle w:val="xcontentpasted0"/>
          <w:rFonts w:ascii="Calibri" w:hAnsi="Calibri" w:cs="Calibri"/>
          <w:color w:val="242424"/>
          <w:sz w:val="22"/>
          <w:szCs w:val="22"/>
        </w:rPr>
      </w:pPr>
    </w:p>
    <w:bookmarkEnd w:id="0"/>
    <w:bookmarkEnd w:id="1"/>
    <w:p w:rsidR="00E25BD7" w:rsidRPr="00717CEF" w:rsidRDefault="00E25BD7" w:rsidP="0084513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Ankaboot, Maharishi International University Fairfield, Iowa US, 2024</w:t>
      </w:r>
    </w:p>
    <w:p w:rsidR="00E25BD7" w:rsidRPr="00717CEF" w:rsidRDefault="00E25BD7" w:rsidP="0084513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Implemented Ankaboot, a small distributed system that focuses on finding sensitive data and representing it in a graphical format. Built microservices</w:t>
      </w:r>
      <w:r w:rsidR="00C67E2D">
        <w:rPr>
          <w:rFonts w:ascii="Calibri" w:hAnsi="Calibri" w:cs="Calibri"/>
          <w:sz w:val="22"/>
          <w:szCs w:val="22"/>
        </w:rPr>
        <w:t xml:space="preserve"> for backend application</w:t>
      </w:r>
      <w:r w:rsidRPr="00717CEF">
        <w:rPr>
          <w:rFonts w:ascii="Calibri" w:hAnsi="Calibri" w:cs="Calibri"/>
          <w:sz w:val="22"/>
          <w:szCs w:val="22"/>
        </w:rPr>
        <w:t xml:space="preserve"> using Spring Boot, Spring Data, Spring Security, Spring Cloud, </w:t>
      </w:r>
      <w:r w:rsidR="00137791">
        <w:rPr>
          <w:rFonts w:ascii="Calibri" w:hAnsi="Calibri" w:cs="Calibri"/>
          <w:sz w:val="22"/>
          <w:szCs w:val="22"/>
        </w:rPr>
        <w:t xml:space="preserve">Event Bus, </w:t>
      </w:r>
      <w:r w:rsidRPr="00717CEF">
        <w:rPr>
          <w:rFonts w:ascii="Calibri" w:hAnsi="Calibri" w:cs="Calibri"/>
          <w:sz w:val="22"/>
          <w:szCs w:val="22"/>
        </w:rPr>
        <w:t xml:space="preserve">AOP, Hibernate, </w:t>
      </w:r>
      <w:r w:rsidR="00F725F6">
        <w:rPr>
          <w:rFonts w:ascii="Calibri" w:hAnsi="Calibri" w:cs="Calibri"/>
          <w:sz w:val="22"/>
          <w:szCs w:val="22"/>
        </w:rPr>
        <w:t xml:space="preserve">Caching, </w:t>
      </w:r>
      <w:r w:rsidR="00A52D1F">
        <w:rPr>
          <w:rFonts w:ascii="Calibri" w:hAnsi="Calibri" w:cs="Calibri"/>
          <w:sz w:val="22"/>
          <w:szCs w:val="22"/>
        </w:rPr>
        <w:t xml:space="preserve">Feign Client, </w:t>
      </w:r>
      <w:r w:rsidR="00D052D4">
        <w:rPr>
          <w:rFonts w:ascii="Calibri" w:hAnsi="Calibri" w:cs="Calibri"/>
          <w:sz w:val="22"/>
          <w:szCs w:val="22"/>
        </w:rPr>
        <w:t xml:space="preserve">Flux, </w:t>
      </w:r>
      <w:r w:rsidR="00A52D1F" w:rsidRPr="00A52D1F">
        <w:rPr>
          <w:rFonts w:ascii="Calibri" w:hAnsi="Calibri" w:cs="Calibri"/>
          <w:sz w:val="22"/>
          <w:szCs w:val="22"/>
        </w:rPr>
        <w:t>RestTempla</w:t>
      </w:r>
      <w:r w:rsidR="007034C7">
        <w:rPr>
          <w:rFonts w:ascii="Calibri" w:hAnsi="Calibri" w:cs="Calibri"/>
          <w:sz w:val="22"/>
          <w:szCs w:val="22"/>
        </w:rPr>
        <w:t>,</w:t>
      </w:r>
      <w:r w:rsidR="008D16BE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MySQL</w:t>
      </w:r>
      <w:r w:rsidR="007034C7">
        <w:rPr>
          <w:rFonts w:ascii="Calibri" w:hAnsi="Calibri" w:cs="Calibri"/>
          <w:sz w:val="22"/>
          <w:szCs w:val="22"/>
        </w:rPr>
        <w:t xml:space="preserve">, and </w:t>
      </w:r>
      <w:r w:rsidR="007034C7" w:rsidRPr="007034C7">
        <w:rPr>
          <w:rFonts w:ascii="Calibri" w:hAnsi="Calibri" w:cs="Calibri"/>
          <w:sz w:val="22"/>
          <w:szCs w:val="22"/>
        </w:rPr>
        <w:t>IntelliJ IDEA</w:t>
      </w:r>
      <w:r w:rsidRPr="00717CEF">
        <w:rPr>
          <w:rFonts w:ascii="Calibri" w:hAnsi="Calibri" w:cs="Calibri"/>
          <w:sz w:val="22"/>
          <w:szCs w:val="22"/>
        </w:rPr>
        <w:t>. Spearheaded development of gateway, config server, eureka server, and data services. Developed comprehensive unit tests using JUnit and Mockito to ensure the robustness and reliability of the product management section.</w:t>
      </w:r>
    </w:p>
    <w:p w:rsidR="00845131" w:rsidRPr="00717CEF" w:rsidRDefault="00845131" w:rsidP="0084513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25BD7" w:rsidRPr="00717CEF" w:rsidRDefault="00E25BD7" w:rsidP="0084513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Medication Management System, Maharishi International University Fairfield, Iowa US, 2023</w:t>
      </w:r>
    </w:p>
    <w:p w:rsidR="00E25BD7" w:rsidRPr="00717CEF" w:rsidRDefault="00E25BD7" w:rsidP="00845131">
      <w:pPr>
        <w:pStyle w:val="xfluidplugincopy"/>
        <w:shd w:val="clear" w:color="auto" w:fill="FFFFFF"/>
        <w:spacing w:before="0" w:beforeAutospacing="0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Implemented a Medication Management System, focusing</w:t>
      </w:r>
      <w:r w:rsidR="00C56979">
        <w:rPr>
          <w:rFonts w:ascii="Calibri" w:hAnsi="Calibri" w:cs="Calibri"/>
          <w:sz w:val="22"/>
          <w:szCs w:val="22"/>
        </w:rPr>
        <w:t xml:space="preserve"> on</w:t>
      </w:r>
      <w:r w:rsidRPr="00717CEF">
        <w:rPr>
          <w:rFonts w:ascii="Calibri" w:hAnsi="Calibri" w:cs="Calibri"/>
          <w:sz w:val="22"/>
          <w:szCs w:val="22"/>
        </w:rPr>
        <w:t xml:space="preserve"> </w:t>
      </w:r>
      <w:r w:rsidR="00A37FD6" w:rsidRPr="00A37FD6">
        <w:rPr>
          <w:rFonts w:ascii="Calibri" w:hAnsi="Calibri" w:cs="Calibri"/>
          <w:sz w:val="22"/>
          <w:szCs w:val="22"/>
        </w:rPr>
        <w:t xml:space="preserve">Responsive Design </w:t>
      </w:r>
      <w:r w:rsidRPr="00717CEF">
        <w:rPr>
          <w:rFonts w:ascii="Calibri" w:hAnsi="Calibri" w:cs="Calibri"/>
          <w:sz w:val="22"/>
          <w:szCs w:val="22"/>
        </w:rPr>
        <w:t>managing medication records from the store use cases. Built responsive web applications using Angular</w:t>
      </w:r>
      <w:r w:rsidR="00845131" w:rsidRPr="00717CEF">
        <w:rPr>
          <w:rFonts w:ascii="Calibri" w:hAnsi="Calibri" w:cs="Calibri"/>
          <w:sz w:val="22"/>
          <w:szCs w:val="22"/>
        </w:rPr>
        <w:t xml:space="preserve"> 16</w:t>
      </w:r>
      <w:r w:rsidRPr="00717CEF">
        <w:rPr>
          <w:rFonts w:ascii="Calibri" w:hAnsi="Calibri" w:cs="Calibri"/>
          <w:sz w:val="22"/>
          <w:szCs w:val="22"/>
        </w:rPr>
        <w:t>, TypeScript, Rx js,</w:t>
      </w:r>
      <w:r w:rsidR="00E3699D">
        <w:rPr>
          <w:rFonts w:ascii="Calibri" w:hAnsi="Calibri" w:cs="Calibri"/>
          <w:sz w:val="22"/>
          <w:szCs w:val="22"/>
        </w:rPr>
        <w:t xml:space="preserve"> </w:t>
      </w:r>
      <w:r w:rsidR="00E3699D" w:rsidRPr="00E3699D">
        <w:rPr>
          <w:rFonts w:ascii="Calibri" w:hAnsi="Calibri" w:cs="Calibri"/>
          <w:sz w:val="22"/>
          <w:szCs w:val="22"/>
        </w:rPr>
        <w:t>UI/UX design</w:t>
      </w:r>
      <w:r w:rsidR="00E3699D">
        <w:rPr>
          <w:rFonts w:ascii="Calibri" w:hAnsi="Calibri" w:cs="Calibri"/>
          <w:sz w:val="22"/>
          <w:szCs w:val="22"/>
        </w:rPr>
        <w:t>,</w:t>
      </w:r>
      <w:r w:rsidRPr="00717CEF">
        <w:rPr>
          <w:rFonts w:ascii="Calibri" w:hAnsi="Calibri" w:cs="Calibri"/>
          <w:sz w:val="22"/>
          <w:szCs w:val="22"/>
        </w:rPr>
        <w:t xml:space="preserve"> </w:t>
      </w:r>
      <w:r w:rsidR="008C2E09">
        <w:rPr>
          <w:rFonts w:ascii="Calibri" w:hAnsi="Calibri" w:cs="Calibri"/>
          <w:sz w:val="22"/>
          <w:szCs w:val="22"/>
        </w:rPr>
        <w:t xml:space="preserve"> End-To-End Testing, </w:t>
      </w:r>
      <w:r w:rsidRPr="00717CEF">
        <w:rPr>
          <w:rFonts w:ascii="Calibri" w:hAnsi="Calibri" w:cs="Calibri"/>
          <w:sz w:val="22"/>
          <w:szCs w:val="22"/>
        </w:rPr>
        <w:t>HTML, CSS, BootStrap, Node</w:t>
      </w:r>
      <w:r w:rsidR="007034C7">
        <w:rPr>
          <w:rFonts w:ascii="Calibri" w:hAnsi="Calibri" w:cs="Calibri"/>
          <w:sz w:val="22"/>
          <w:szCs w:val="22"/>
        </w:rPr>
        <w:t>, MySQL, AWS</w:t>
      </w:r>
      <w:r w:rsidR="0082734D">
        <w:rPr>
          <w:rFonts w:ascii="Calibri" w:hAnsi="Calibri" w:cs="Calibri"/>
          <w:sz w:val="22"/>
          <w:szCs w:val="22"/>
        </w:rPr>
        <w:t xml:space="preserve"> for</w:t>
      </w:r>
      <w:r w:rsidR="0082734D" w:rsidRPr="0082734D">
        <w:t xml:space="preserve"> </w:t>
      </w:r>
      <w:r w:rsidR="0082734D" w:rsidRPr="0082734D">
        <w:rPr>
          <w:rFonts w:ascii="Calibri" w:hAnsi="Calibri" w:cs="Calibri"/>
          <w:sz w:val="22"/>
          <w:szCs w:val="22"/>
        </w:rPr>
        <w:t>cloud computing</w:t>
      </w:r>
      <w:r w:rsidR="007034C7">
        <w:rPr>
          <w:rFonts w:ascii="Calibri" w:hAnsi="Calibri" w:cs="Calibri"/>
          <w:sz w:val="22"/>
          <w:szCs w:val="22"/>
        </w:rPr>
        <w:t xml:space="preserve">, </w:t>
      </w:r>
      <w:r w:rsidR="007034C7" w:rsidRPr="007034C7">
        <w:rPr>
          <w:rFonts w:ascii="Calibri" w:hAnsi="Calibri" w:cs="Calibri"/>
          <w:sz w:val="22"/>
          <w:szCs w:val="22"/>
        </w:rPr>
        <w:t>Visual Studio</w:t>
      </w:r>
      <w:r w:rsidR="007034C7">
        <w:rPr>
          <w:rFonts w:ascii="Calibri" w:hAnsi="Calibri" w:cs="Calibri"/>
          <w:sz w:val="22"/>
          <w:szCs w:val="22"/>
        </w:rPr>
        <w:t>, and</w:t>
      </w:r>
      <w:r w:rsidR="00845131" w:rsidRPr="00717CEF">
        <w:rPr>
          <w:rFonts w:ascii="Calibri" w:hAnsi="Calibri" w:cs="Calibri"/>
          <w:sz w:val="22"/>
          <w:szCs w:val="22"/>
        </w:rPr>
        <w:t xml:space="preserve"> </w:t>
      </w:r>
      <w:r w:rsidR="00093BF5" w:rsidRPr="00093BF5">
        <w:rPr>
          <w:rFonts w:ascii="Calibri" w:hAnsi="Calibri" w:cs="Calibri"/>
          <w:sz w:val="22"/>
          <w:szCs w:val="22"/>
        </w:rPr>
        <w:t>GitLab</w:t>
      </w:r>
      <w:r w:rsidR="008D16BE">
        <w:rPr>
          <w:rFonts w:ascii="Calibri" w:hAnsi="Calibri" w:cs="Calibri"/>
          <w:sz w:val="22"/>
          <w:szCs w:val="22"/>
        </w:rPr>
        <w:t xml:space="preserve"> to manage source code</w:t>
      </w:r>
      <w:r w:rsidRPr="00717CEF">
        <w:rPr>
          <w:rFonts w:ascii="Calibri" w:hAnsi="Calibri" w:cs="Calibri"/>
          <w:sz w:val="22"/>
          <w:szCs w:val="22"/>
        </w:rPr>
        <w:t>.</w:t>
      </w:r>
    </w:p>
    <w:p w:rsidR="00845131" w:rsidRPr="00717CEF" w:rsidRDefault="00E25BD7" w:rsidP="00717CEF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Resort Booking System, Maharishi International University Fairfield, Iowa US, 2023</w:t>
      </w:r>
      <w:r w:rsidR="00845131" w:rsidRPr="00717CEF">
        <w:rPr>
          <w:rFonts w:ascii="Calibri" w:hAnsi="Calibri" w:cs="Calibri"/>
          <w:b/>
          <w:sz w:val="22"/>
          <w:szCs w:val="22"/>
        </w:rPr>
        <w:t xml:space="preserve"> </w:t>
      </w:r>
    </w:p>
    <w:p w:rsidR="00717CEF" w:rsidRPr="00717CEF" w:rsidRDefault="00E25BD7" w:rsidP="00717CEF">
      <w:pPr>
        <w:pStyle w:val="xfluidplugincopy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Implemented a Hotel Reservation System, focusing </w:t>
      </w:r>
      <w:r w:rsidR="002B4D46" w:rsidRPr="002B4D46">
        <w:rPr>
          <w:rFonts w:ascii="Calibri" w:hAnsi="Calibri" w:cs="Calibri"/>
          <w:sz w:val="22"/>
          <w:szCs w:val="22"/>
        </w:rPr>
        <w:t>customer needs</w:t>
      </w:r>
      <w:r w:rsidRPr="00717CEF">
        <w:rPr>
          <w:rFonts w:ascii="Calibri" w:hAnsi="Calibri" w:cs="Calibri"/>
          <w:sz w:val="22"/>
          <w:szCs w:val="22"/>
        </w:rPr>
        <w:t>. Designed REST APIs</w:t>
      </w:r>
      <w:r w:rsidR="00622444">
        <w:rPr>
          <w:rFonts w:ascii="Calibri" w:hAnsi="Calibri" w:cs="Calibri"/>
          <w:sz w:val="22"/>
          <w:szCs w:val="22"/>
        </w:rPr>
        <w:t xml:space="preserve"> Back </w:t>
      </w:r>
      <w:r w:rsidR="00965F17">
        <w:rPr>
          <w:rFonts w:ascii="Calibri" w:hAnsi="Calibri" w:cs="Calibri"/>
          <w:sz w:val="22"/>
          <w:szCs w:val="22"/>
        </w:rPr>
        <w:t>End</w:t>
      </w:r>
      <w:r w:rsidRPr="00717CEF">
        <w:rPr>
          <w:rFonts w:ascii="Calibri" w:hAnsi="Calibri" w:cs="Calibri"/>
          <w:sz w:val="22"/>
          <w:szCs w:val="22"/>
        </w:rPr>
        <w:t xml:space="preserve"> </w:t>
      </w:r>
      <w:r w:rsidR="00965F17">
        <w:rPr>
          <w:rFonts w:ascii="Calibri" w:hAnsi="Calibri" w:cs="Calibri"/>
          <w:sz w:val="22"/>
          <w:szCs w:val="22"/>
        </w:rPr>
        <w:t xml:space="preserve">application </w:t>
      </w:r>
      <w:r w:rsidRPr="00717CEF">
        <w:rPr>
          <w:rFonts w:ascii="Calibri" w:hAnsi="Calibri" w:cs="Calibri"/>
          <w:sz w:val="22"/>
          <w:szCs w:val="22"/>
        </w:rPr>
        <w:t>using Spring Boot, Spring Data, Spring Security, Spring Cloud, AOP,</w:t>
      </w:r>
      <w:r w:rsidR="009E1DED">
        <w:rPr>
          <w:rFonts w:ascii="Calibri" w:hAnsi="Calibri" w:cs="Calibri"/>
          <w:sz w:val="22"/>
          <w:szCs w:val="22"/>
        </w:rPr>
        <w:t xml:space="preserve"> JWT, OAuth,</w:t>
      </w:r>
      <w:r w:rsidRPr="00717CEF">
        <w:rPr>
          <w:rFonts w:ascii="Calibri" w:hAnsi="Calibri" w:cs="Calibri"/>
          <w:sz w:val="22"/>
          <w:szCs w:val="22"/>
        </w:rPr>
        <w:t xml:space="preserve"> Hibernate, </w:t>
      </w:r>
      <w:r w:rsidR="0056023C">
        <w:rPr>
          <w:rFonts w:ascii="Calibri" w:hAnsi="Calibri" w:cs="Calibri"/>
          <w:sz w:val="22"/>
          <w:szCs w:val="22"/>
        </w:rPr>
        <w:t xml:space="preserve">Caching, </w:t>
      </w:r>
      <w:r w:rsidR="00617FBC">
        <w:rPr>
          <w:rFonts w:ascii="Calibri" w:hAnsi="Calibri" w:cs="Calibri"/>
          <w:sz w:val="22"/>
          <w:szCs w:val="22"/>
        </w:rPr>
        <w:t xml:space="preserve">flux, </w:t>
      </w:r>
      <w:r w:rsidR="007034C7">
        <w:rPr>
          <w:rFonts w:ascii="Calibri" w:hAnsi="Calibri" w:cs="Calibri"/>
          <w:sz w:val="22"/>
          <w:szCs w:val="22"/>
        </w:rPr>
        <w:t>Dependency Injection,</w:t>
      </w:r>
      <w:r w:rsidR="003B0E53">
        <w:rPr>
          <w:rFonts w:ascii="Calibri" w:hAnsi="Calibri" w:cs="Calibri"/>
          <w:sz w:val="22"/>
          <w:szCs w:val="22"/>
        </w:rPr>
        <w:t xml:space="preserve"> </w:t>
      </w:r>
      <w:r w:rsidRPr="00717CEF">
        <w:rPr>
          <w:rFonts w:ascii="Calibri" w:hAnsi="Calibri" w:cs="Calibri"/>
          <w:sz w:val="22"/>
          <w:szCs w:val="22"/>
        </w:rPr>
        <w:t>MySQL</w:t>
      </w:r>
      <w:r w:rsidR="007034C7">
        <w:rPr>
          <w:rFonts w:ascii="Calibri" w:hAnsi="Calibri" w:cs="Calibri"/>
          <w:sz w:val="22"/>
          <w:szCs w:val="22"/>
        </w:rPr>
        <w:t xml:space="preserve"> </w:t>
      </w:r>
      <w:r w:rsidR="007034C7" w:rsidRPr="007034C7">
        <w:rPr>
          <w:rFonts w:ascii="Calibri" w:hAnsi="Calibri" w:cs="Calibri"/>
          <w:sz w:val="22"/>
          <w:szCs w:val="22"/>
        </w:rPr>
        <w:t xml:space="preserve">Eclipse </w:t>
      </w:r>
      <w:r w:rsidR="007034C7">
        <w:rPr>
          <w:rFonts w:ascii="Calibri" w:hAnsi="Calibri" w:cs="Calibri"/>
          <w:sz w:val="22"/>
          <w:szCs w:val="22"/>
        </w:rPr>
        <w:t>IDE</w:t>
      </w:r>
      <w:r w:rsidRPr="00717CEF">
        <w:rPr>
          <w:rFonts w:ascii="Calibri" w:hAnsi="Calibri" w:cs="Calibri"/>
          <w:sz w:val="22"/>
          <w:szCs w:val="22"/>
        </w:rPr>
        <w:t>. Led authentication of REST API routes and spearheaded deployment of the REST</w:t>
      </w:r>
      <w:r w:rsidR="008C4129">
        <w:rPr>
          <w:rFonts w:ascii="Calibri" w:hAnsi="Calibri" w:cs="Calibri"/>
          <w:sz w:val="22"/>
          <w:szCs w:val="22"/>
        </w:rPr>
        <w:t xml:space="preserve"> API on </w:t>
      </w:r>
      <w:r w:rsidR="008C4129">
        <w:rPr>
          <w:rFonts w:ascii="Calibri" w:hAnsi="Calibri" w:cs="Calibri"/>
          <w:sz w:val="22"/>
          <w:szCs w:val="22"/>
        </w:rPr>
        <w:lastRenderedPageBreak/>
        <w:t xml:space="preserve">AWS service using </w:t>
      </w:r>
      <w:r w:rsidR="008C4129" w:rsidRPr="008C4129">
        <w:rPr>
          <w:rFonts w:ascii="Calibri" w:hAnsi="Calibri" w:cs="Calibri"/>
          <w:sz w:val="22"/>
          <w:szCs w:val="22"/>
        </w:rPr>
        <w:t>Bitbucket</w:t>
      </w:r>
      <w:r w:rsidR="002B4D46">
        <w:rPr>
          <w:rFonts w:ascii="Calibri" w:hAnsi="Calibri" w:cs="Calibri"/>
          <w:sz w:val="22"/>
          <w:szCs w:val="22"/>
        </w:rPr>
        <w:t>,</w:t>
      </w:r>
      <w:r w:rsidR="0029230B">
        <w:rPr>
          <w:rFonts w:ascii="Calibri" w:hAnsi="Calibri" w:cs="Calibri"/>
          <w:sz w:val="22"/>
          <w:szCs w:val="22"/>
        </w:rPr>
        <w:t xml:space="preserve"> Version Control </w:t>
      </w:r>
      <w:r w:rsidRPr="00717CEF">
        <w:rPr>
          <w:rFonts w:ascii="Calibri" w:hAnsi="Calibri" w:cs="Calibri"/>
          <w:sz w:val="22"/>
          <w:szCs w:val="22"/>
        </w:rPr>
        <w:t>and CI/CD pipelines for seamless deployment</w:t>
      </w:r>
      <w:r w:rsidR="00717CEF" w:rsidRPr="00717CEF">
        <w:rPr>
          <w:rFonts w:ascii="Calibri" w:hAnsi="Calibri" w:cs="Calibri"/>
          <w:sz w:val="22"/>
          <w:szCs w:val="22"/>
        </w:rPr>
        <w:t>.</w:t>
      </w:r>
      <w:r w:rsidR="00580638" w:rsidRPr="00580638">
        <w:rPr>
          <w:rFonts w:ascii="Calibri" w:hAnsi="Calibri" w:cs="Calibri"/>
          <w:sz w:val="22"/>
          <w:szCs w:val="22"/>
        </w:rPr>
        <w:pict>
          <v:rect id="_x0000_i1032" style="width:0;height:1.5pt" o:hralign="center" o:hrstd="t" o:hr="t" fillcolor="#a0a0a0" stroked="f"/>
        </w:pict>
      </w:r>
    </w:p>
    <w:p w:rsidR="00717CEF" w:rsidRPr="00717CEF" w:rsidRDefault="00717CEF" w:rsidP="00717CEF">
      <w:pPr>
        <w:pStyle w:val="xfluidplugincopy"/>
        <w:shd w:val="clear" w:color="auto" w:fill="FFFFFF"/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EDUCATION</w:t>
      </w:r>
    </w:p>
    <w:p w:rsidR="00717CEF" w:rsidRPr="00717CEF" w:rsidRDefault="00717CEF" w:rsidP="00717CEF">
      <w:pPr>
        <w:pStyle w:val="xfluidplugincopy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Master of Science in Computer Science (2023 –</w:t>
      </w:r>
      <w:r w:rsidR="00036F94">
        <w:rPr>
          <w:rFonts w:ascii="Calibri" w:hAnsi="Calibri" w:cs="Calibri"/>
          <w:sz w:val="22"/>
          <w:szCs w:val="22"/>
        </w:rPr>
        <w:t xml:space="preserve"> 2024</w:t>
      </w:r>
      <w:r w:rsidRPr="00717CEF">
        <w:rPr>
          <w:rFonts w:ascii="Calibri" w:hAnsi="Calibri" w:cs="Calibri"/>
          <w:sz w:val="22"/>
          <w:szCs w:val="22"/>
        </w:rPr>
        <w:t xml:space="preserve">) </w:t>
      </w:r>
      <w:r w:rsidRPr="00717CEF">
        <w:rPr>
          <w:rFonts w:ascii="Calibri" w:hAnsi="Calibri" w:cs="Calibri"/>
          <w:b/>
          <w:sz w:val="22"/>
          <w:szCs w:val="22"/>
        </w:rPr>
        <w:t>GPA: 3.72</w:t>
      </w:r>
    </w:p>
    <w:p w:rsidR="00717CEF" w:rsidRPr="00717CEF" w:rsidRDefault="00717CEF" w:rsidP="00717CEF">
      <w:pPr>
        <w:pStyle w:val="xfluidplugincopy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Maharishi International University, Fairfield, Iowa, US.</w:t>
      </w:r>
    </w:p>
    <w:p w:rsidR="00717CEF" w:rsidRPr="00717CEF" w:rsidRDefault="00717CEF" w:rsidP="00717CEF">
      <w:pPr>
        <w:pStyle w:val="xfluidplugincopy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717CEF" w:rsidRPr="00717CEF" w:rsidRDefault="00717CEF" w:rsidP="00717CEF">
      <w:pPr>
        <w:pStyle w:val="xfluidplugincopy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Bachelor of Technology in Computer Science &amp; Engineering (2015 - 2019) </w:t>
      </w:r>
      <w:r w:rsidRPr="00717CEF">
        <w:rPr>
          <w:rFonts w:ascii="Calibri" w:hAnsi="Calibri" w:cs="Calibri"/>
          <w:b/>
          <w:sz w:val="22"/>
          <w:szCs w:val="22"/>
        </w:rPr>
        <w:t>GPA: 3.42</w:t>
      </w:r>
    </w:p>
    <w:p w:rsidR="005E26A1" w:rsidRPr="00717CEF" w:rsidRDefault="00717CEF" w:rsidP="00717CEF">
      <w:pPr>
        <w:pStyle w:val="xfluidplugincopy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Maharaja Ranjit Singh Punjab Technical University, Bathinda, Punjab, India.</w:t>
      </w:r>
    </w:p>
    <w:p w:rsidR="005E26A1" w:rsidRPr="00717CEF" w:rsidRDefault="00580638" w:rsidP="005E26A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80638">
        <w:rPr>
          <w:rFonts w:ascii="Calibri" w:hAnsi="Calibri" w:cs="Calibri"/>
          <w:sz w:val="22"/>
          <w:szCs w:val="22"/>
        </w:rPr>
        <w:pict>
          <v:rect id="_x0000_i1033" style="width:0;height:1.5pt" o:hralign="center" o:hrstd="t" o:hr="t" fillcolor="#a0a0a0" stroked="f"/>
        </w:pict>
      </w:r>
    </w:p>
    <w:p w:rsidR="005E26A1" w:rsidRPr="00717CEF" w:rsidRDefault="005E26A1" w:rsidP="005E26A1">
      <w:pPr>
        <w:pStyle w:val="xfluidplugincopy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25BD7" w:rsidRPr="00717CEF" w:rsidRDefault="00E25BD7" w:rsidP="00E25BD7">
      <w:pPr>
        <w:ind w:left="24"/>
        <w:jc w:val="center"/>
        <w:rPr>
          <w:rFonts w:ascii="Calibri" w:hAnsi="Calibri" w:cs="Calibri"/>
          <w:b/>
          <w:sz w:val="22"/>
          <w:szCs w:val="22"/>
        </w:rPr>
      </w:pPr>
      <w:r w:rsidRPr="00717CEF">
        <w:rPr>
          <w:rFonts w:ascii="Calibri" w:hAnsi="Calibri" w:cs="Calibri"/>
          <w:b/>
          <w:sz w:val="22"/>
          <w:szCs w:val="22"/>
        </w:rPr>
        <w:t>PROFESSIONAL DEVELOPMENT</w:t>
      </w:r>
    </w:p>
    <w:p w:rsidR="005E26A1" w:rsidRPr="00717CEF" w:rsidRDefault="005E26A1" w:rsidP="00E25BD7">
      <w:pPr>
        <w:ind w:left="24"/>
        <w:jc w:val="center"/>
        <w:rPr>
          <w:rFonts w:ascii="Calibri" w:hAnsi="Calibri" w:cs="Calibri"/>
          <w:b/>
          <w:sz w:val="22"/>
          <w:szCs w:val="22"/>
        </w:rPr>
      </w:pPr>
    </w:p>
    <w:p w:rsidR="005E26A1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Front-End JavaScript Frameworks: Angular </w:t>
      </w:r>
    </w:p>
    <w:p w:rsidR="00E25BD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(</w:t>
      </w:r>
      <w:hyperlink r:id="rId18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https://www.coursera.org/account/accomplishments/verify/VAJ5UHNCRRRC</w:t>
        </w:r>
      </w:hyperlink>
      <w:r w:rsidRPr="00717CEF">
        <w:rPr>
          <w:rFonts w:ascii="Calibri" w:hAnsi="Calibri" w:cs="Calibri"/>
          <w:sz w:val="22"/>
          <w:szCs w:val="22"/>
        </w:rPr>
        <w:t xml:space="preserve"> )</w:t>
      </w:r>
    </w:p>
    <w:p w:rsidR="00E25BD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• Master Microservices with Spring Boot, Docker, Kubernetes</w:t>
      </w:r>
    </w:p>
    <w:p w:rsidR="00E25BD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 (</w:t>
      </w:r>
      <w:hyperlink r:id="rId19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https://www.udemy.com/certificate/UC-616b916e-3ce8-46e0-80a9-d5949d66f63d/</w:t>
        </w:r>
      </w:hyperlink>
      <w:r w:rsidRPr="00717CEF">
        <w:rPr>
          <w:rFonts w:ascii="Calibri" w:hAnsi="Calibri" w:cs="Calibri"/>
          <w:sz w:val="22"/>
          <w:szCs w:val="22"/>
        </w:rPr>
        <w:t xml:space="preserve"> )</w:t>
      </w:r>
    </w:p>
    <w:p w:rsidR="00E25BD7" w:rsidRPr="00717CEF" w:rsidRDefault="00E561B4" w:rsidP="00E25BD7">
      <w:pPr>
        <w:ind w:left="2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Master Spring 6 Spring </w:t>
      </w:r>
      <w:r w:rsidR="00E25BD7" w:rsidRPr="00717CEF">
        <w:rPr>
          <w:rFonts w:ascii="Calibri" w:hAnsi="Calibri" w:cs="Calibri"/>
          <w:sz w:val="22"/>
          <w:szCs w:val="22"/>
        </w:rPr>
        <w:t xml:space="preserve">Boot 3, REST, JPA, Hibernate </w:t>
      </w:r>
    </w:p>
    <w:p w:rsidR="00E25BD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(</w:t>
      </w:r>
      <w:hyperlink r:id="rId20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https://www.udemy.com/certificate/UC-4193990a-8f04-4f75-8ce2-09eaca7b066b/</w:t>
        </w:r>
      </w:hyperlink>
      <w:r w:rsidRPr="00717CEF">
        <w:rPr>
          <w:rFonts w:ascii="Calibri" w:hAnsi="Calibri" w:cs="Calibri"/>
          <w:sz w:val="22"/>
          <w:szCs w:val="22"/>
        </w:rPr>
        <w:t xml:space="preserve"> )</w:t>
      </w:r>
    </w:p>
    <w:p w:rsidR="00E25BD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 xml:space="preserve">• Ultimate AWS Certified Cloud Practitioner CLF-C02 </w:t>
      </w:r>
    </w:p>
    <w:p w:rsidR="003B1337" w:rsidRPr="00717CEF" w:rsidRDefault="00E25BD7" w:rsidP="00E25BD7">
      <w:pPr>
        <w:ind w:left="24"/>
        <w:rPr>
          <w:rFonts w:ascii="Calibri" w:hAnsi="Calibri" w:cs="Calibri"/>
          <w:sz w:val="22"/>
          <w:szCs w:val="22"/>
        </w:rPr>
      </w:pPr>
      <w:r w:rsidRPr="00717CEF">
        <w:rPr>
          <w:rFonts w:ascii="Calibri" w:hAnsi="Calibri" w:cs="Calibri"/>
          <w:sz w:val="22"/>
          <w:szCs w:val="22"/>
        </w:rPr>
        <w:t>(</w:t>
      </w:r>
      <w:hyperlink r:id="rId21" w:history="1">
        <w:r w:rsidRPr="00717CEF">
          <w:rPr>
            <w:rStyle w:val="Hyperlink"/>
            <w:rFonts w:ascii="Calibri" w:hAnsi="Calibri" w:cs="Calibri"/>
            <w:sz w:val="22"/>
            <w:szCs w:val="22"/>
          </w:rPr>
          <w:t>https://www.udemy.com/certificate/UC-f70269e1-484e-4401-899f-117976fac16f/</w:t>
        </w:r>
      </w:hyperlink>
      <w:r w:rsidRPr="00717CEF">
        <w:rPr>
          <w:rFonts w:ascii="Calibri" w:hAnsi="Calibri" w:cs="Calibri"/>
          <w:sz w:val="22"/>
          <w:szCs w:val="22"/>
        </w:rPr>
        <w:t xml:space="preserve"> )</w:t>
      </w:r>
    </w:p>
    <w:p w:rsidR="003B1337" w:rsidRPr="00717CEF" w:rsidRDefault="003B1337" w:rsidP="003B1337">
      <w:pPr>
        <w:ind w:left="24"/>
        <w:jc w:val="center"/>
        <w:rPr>
          <w:rFonts w:ascii="Calibri" w:hAnsi="Calibri" w:cs="Calibri"/>
          <w:sz w:val="22"/>
          <w:szCs w:val="22"/>
        </w:rPr>
      </w:pPr>
    </w:p>
    <w:sectPr w:rsidR="003B1337" w:rsidRPr="00717CEF" w:rsidSect="006D46CE">
      <w:headerReference w:type="default" r:id="rId22"/>
      <w:footerReference w:type="default" r:id="rId23"/>
      <w:pgSz w:w="12240" w:h="15840" w:code="1"/>
      <w:pgMar w:top="720" w:right="720" w:bottom="720" w:left="72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79E" w:rsidRDefault="0056479E">
      <w:r>
        <w:separator/>
      </w:r>
    </w:p>
  </w:endnote>
  <w:endnote w:type="continuationSeparator" w:id="1">
    <w:p w:rsidR="0056479E" w:rsidRDefault="0056479E">
      <w:r>
        <w:continuationSeparator/>
      </w:r>
    </w:p>
  </w:endnote>
  <w:endnote w:type="continuationNotice" w:id="2">
    <w:p w:rsidR="0056479E" w:rsidRDefault="0056479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6A9" w:rsidRPr="008B7107" w:rsidRDefault="003666A9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79E" w:rsidRDefault="0056479E">
      <w:r>
        <w:separator/>
      </w:r>
    </w:p>
  </w:footnote>
  <w:footnote w:type="continuationSeparator" w:id="1">
    <w:p w:rsidR="0056479E" w:rsidRDefault="0056479E">
      <w:r>
        <w:continuationSeparator/>
      </w:r>
    </w:p>
  </w:footnote>
  <w:footnote w:type="continuationNotice" w:id="2">
    <w:p w:rsidR="0056479E" w:rsidRDefault="0056479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6A9" w:rsidRDefault="003666A9">
    <w:pPr>
      <w:pStyle w:val="Header"/>
      <w:jc w:val="center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491473"/>
    <w:multiLevelType w:val="hybridMultilevel"/>
    <w:tmpl w:val="7A92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71171"/>
    <w:multiLevelType w:val="hybridMultilevel"/>
    <w:tmpl w:val="B3AC6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1B537A"/>
    <w:multiLevelType w:val="hybridMultilevel"/>
    <w:tmpl w:val="A34E938E"/>
    <w:lvl w:ilvl="0" w:tplc="3CA60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1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0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B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E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0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364FE"/>
    <w:multiLevelType w:val="hybridMultilevel"/>
    <w:tmpl w:val="86F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05089"/>
    <w:multiLevelType w:val="multilevel"/>
    <w:tmpl w:val="DB9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62016"/>
    <w:multiLevelType w:val="hybridMultilevel"/>
    <w:tmpl w:val="4DC0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8792D"/>
    <w:multiLevelType w:val="hybridMultilevel"/>
    <w:tmpl w:val="5922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B2BAB"/>
    <w:multiLevelType w:val="hybridMultilevel"/>
    <w:tmpl w:val="0CFEB3AE"/>
    <w:lvl w:ilvl="0" w:tplc="ED88FE50">
      <w:start w:val="7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9527B"/>
    <w:multiLevelType w:val="hybridMultilevel"/>
    <w:tmpl w:val="ED22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51DA4"/>
    <w:multiLevelType w:val="hybridMultilevel"/>
    <w:tmpl w:val="987C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55200"/>
    <w:multiLevelType w:val="hybridMultilevel"/>
    <w:tmpl w:val="3D1A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B0C5C"/>
    <w:multiLevelType w:val="hybridMultilevel"/>
    <w:tmpl w:val="AB4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107DCF"/>
    <w:multiLevelType w:val="hybridMultilevel"/>
    <w:tmpl w:val="A9CEB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13164"/>
    <w:multiLevelType w:val="hybridMultilevel"/>
    <w:tmpl w:val="9074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8068C9"/>
    <w:multiLevelType w:val="hybridMultilevel"/>
    <w:tmpl w:val="4B9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50A65"/>
    <w:multiLevelType w:val="hybridMultilevel"/>
    <w:tmpl w:val="F21477FE"/>
    <w:lvl w:ilvl="0" w:tplc="D3B8F1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767088">
      <w:start w:val="1"/>
      <w:numFmt w:val="bullet"/>
      <w:lvlText w:val="-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AC468">
      <w:start w:val="1"/>
      <w:numFmt w:val="bullet"/>
      <w:lvlText w:val="▪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1A75BC">
      <w:start w:val="1"/>
      <w:numFmt w:val="bullet"/>
      <w:lvlText w:val="•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4C032">
      <w:start w:val="1"/>
      <w:numFmt w:val="bullet"/>
      <w:lvlText w:val="o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C79E6">
      <w:start w:val="1"/>
      <w:numFmt w:val="bullet"/>
      <w:lvlText w:val="▪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E248D6">
      <w:start w:val="1"/>
      <w:numFmt w:val="bullet"/>
      <w:lvlText w:val="•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AABC5C">
      <w:start w:val="1"/>
      <w:numFmt w:val="bullet"/>
      <w:lvlText w:val="o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EF394">
      <w:start w:val="1"/>
      <w:numFmt w:val="bullet"/>
      <w:lvlText w:val="▪"/>
      <w:lvlJc w:val="left"/>
      <w:pPr>
        <w:ind w:left="6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6241328"/>
    <w:multiLevelType w:val="hybridMultilevel"/>
    <w:tmpl w:val="14181AAC"/>
    <w:lvl w:ilvl="0" w:tplc="D5E431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54426F"/>
    <w:multiLevelType w:val="hybridMultilevel"/>
    <w:tmpl w:val="D0388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552C01"/>
    <w:multiLevelType w:val="hybridMultilevel"/>
    <w:tmpl w:val="AA0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362573"/>
    <w:multiLevelType w:val="hybridMultilevel"/>
    <w:tmpl w:val="B03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E0965"/>
    <w:multiLevelType w:val="hybridMultilevel"/>
    <w:tmpl w:val="47366FBA"/>
    <w:lvl w:ilvl="0" w:tplc="A1304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D0BE0"/>
    <w:multiLevelType w:val="hybridMultilevel"/>
    <w:tmpl w:val="4EBE3738"/>
    <w:lvl w:ilvl="0" w:tplc="D5E431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5FDA7208"/>
    <w:multiLevelType w:val="hybridMultilevel"/>
    <w:tmpl w:val="CA76A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266D73"/>
    <w:multiLevelType w:val="hybridMultilevel"/>
    <w:tmpl w:val="61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B4F2F"/>
    <w:multiLevelType w:val="hybridMultilevel"/>
    <w:tmpl w:val="FA40FF18"/>
    <w:lvl w:ilvl="0" w:tplc="4712E48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"/>
  </w:num>
  <w:num w:numId="4">
    <w:abstractNumId w:val="37"/>
  </w:num>
  <w:num w:numId="5">
    <w:abstractNumId w:val="24"/>
  </w:num>
  <w:num w:numId="6">
    <w:abstractNumId w:val="14"/>
  </w:num>
  <w:num w:numId="7">
    <w:abstractNumId w:val="43"/>
  </w:num>
  <w:num w:numId="8">
    <w:abstractNumId w:val="30"/>
  </w:num>
  <w:num w:numId="9">
    <w:abstractNumId w:val="45"/>
  </w:num>
  <w:num w:numId="10">
    <w:abstractNumId w:val="39"/>
  </w:num>
  <w:num w:numId="11">
    <w:abstractNumId w:val="36"/>
  </w:num>
  <w:num w:numId="12">
    <w:abstractNumId w:val="29"/>
  </w:num>
  <w:num w:numId="13">
    <w:abstractNumId w:val="38"/>
  </w:num>
  <w:num w:numId="14">
    <w:abstractNumId w:val="17"/>
  </w:num>
  <w:num w:numId="15">
    <w:abstractNumId w:val="28"/>
  </w:num>
  <w:num w:numId="16">
    <w:abstractNumId w:val="42"/>
  </w:num>
  <w:num w:numId="17">
    <w:abstractNumId w:val="7"/>
  </w:num>
  <w:num w:numId="18">
    <w:abstractNumId w:val="6"/>
  </w:num>
  <w:num w:numId="19">
    <w:abstractNumId w:val="40"/>
  </w:num>
  <w:num w:numId="20">
    <w:abstractNumId w:val="9"/>
  </w:num>
  <w:num w:numId="21">
    <w:abstractNumId w:val="32"/>
  </w:num>
  <w:num w:numId="22">
    <w:abstractNumId w:val="21"/>
  </w:num>
  <w:num w:numId="23">
    <w:abstractNumId w:val="4"/>
  </w:num>
  <w:num w:numId="24">
    <w:abstractNumId w:val="27"/>
  </w:num>
  <w:num w:numId="25">
    <w:abstractNumId w:val="5"/>
  </w:num>
  <w:num w:numId="26">
    <w:abstractNumId w:val="3"/>
  </w:num>
  <w:num w:numId="27">
    <w:abstractNumId w:val="1"/>
  </w:num>
  <w:num w:numId="28">
    <w:abstractNumId w:val="18"/>
  </w:num>
  <w:num w:numId="29">
    <w:abstractNumId w:val="20"/>
  </w:num>
  <w:num w:numId="30">
    <w:abstractNumId w:val="41"/>
  </w:num>
  <w:num w:numId="31">
    <w:abstractNumId w:val="44"/>
  </w:num>
  <w:num w:numId="32">
    <w:abstractNumId w:val="22"/>
  </w:num>
  <w:num w:numId="33">
    <w:abstractNumId w:val="16"/>
  </w:num>
  <w:num w:numId="34">
    <w:abstractNumId w:val="19"/>
  </w:num>
  <w:num w:numId="35">
    <w:abstractNumId w:val="25"/>
  </w:num>
  <w:num w:numId="36">
    <w:abstractNumId w:val="12"/>
  </w:num>
  <w:num w:numId="37">
    <w:abstractNumId w:val="10"/>
  </w:num>
  <w:num w:numId="38">
    <w:abstractNumId w:val="11"/>
  </w:num>
  <w:num w:numId="39">
    <w:abstractNumId w:val="33"/>
  </w:num>
  <w:num w:numId="40">
    <w:abstractNumId w:val="35"/>
  </w:num>
  <w:num w:numId="41">
    <w:abstractNumId w:val="13"/>
  </w:num>
  <w:num w:numId="42">
    <w:abstractNumId w:val="15"/>
  </w:num>
  <w:num w:numId="43">
    <w:abstractNumId w:val="8"/>
  </w:num>
  <w:num w:numId="44">
    <w:abstractNumId w:val="34"/>
  </w:num>
  <w:num w:numId="45">
    <w:abstractNumId w:val="2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bordersDoNotSurroundHeader/>
  <w:bordersDoNotSurroundFooter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22"/>
  </w:hdrShapeDefaults>
  <w:footnotePr>
    <w:footnote w:id="0"/>
    <w:footnote w:id="1"/>
    <w:footnote w:id="2"/>
  </w:footnotePr>
  <w:endnotePr>
    <w:endnote w:id="0"/>
    <w:endnote w:id="1"/>
    <w:endnote w:id="2"/>
  </w:endnotePr>
  <w:compat>
    <w:applyBreakingRules/>
  </w:compat>
  <w:rsids>
    <w:rsidRoot w:val="00D3075D"/>
    <w:rsid w:val="0000179F"/>
    <w:rsid w:val="0001129A"/>
    <w:rsid w:val="000169BB"/>
    <w:rsid w:val="00017D48"/>
    <w:rsid w:val="000205AA"/>
    <w:rsid w:val="00026E60"/>
    <w:rsid w:val="00027FB8"/>
    <w:rsid w:val="000329CA"/>
    <w:rsid w:val="00033F73"/>
    <w:rsid w:val="0003431E"/>
    <w:rsid w:val="000363F9"/>
    <w:rsid w:val="00036F94"/>
    <w:rsid w:val="00037A53"/>
    <w:rsid w:val="00040C60"/>
    <w:rsid w:val="00041B25"/>
    <w:rsid w:val="00043D05"/>
    <w:rsid w:val="000471B1"/>
    <w:rsid w:val="0005166F"/>
    <w:rsid w:val="00054038"/>
    <w:rsid w:val="00060B55"/>
    <w:rsid w:val="00061751"/>
    <w:rsid w:val="0006269E"/>
    <w:rsid w:val="000630F3"/>
    <w:rsid w:val="00064300"/>
    <w:rsid w:val="00067F06"/>
    <w:rsid w:val="000711DA"/>
    <w:rsid w:val="000712FA"/>
    <w:rsid w:val="00071636"/>
    <w:rsid w:val="00074B0F"/>
    <w:rsid w:val="00074B50"/>
    <w:rsid w:val="000769E0"/>
    <w:rsid w:val="00076E0A"/>
    <w:rsid w:val="00081753"/>
    <w:rsid w:val="00087D26"/>
    <w:rsid w:val="0009336C"/>
    <w:rsid w:val="00093BF5"/>
    <w:rsid w:val="00097CAB"/>
    <w:rsid w:val="000A1444"/>
    <w:rsid w:val="000A19F1"/>
    <w:rsid w:val="000A2BA6"/>
    <w:rsid w:val="000A5E84"/>
    <w:rsid w:val="000B4A54"/>
    <w:rsid w:val="000B575D"/>
    <w:rsid w:val="000B7404"/>
    <w:rsid w:val="000B7FFB"/>
    <w:rsid w:val="000C1856"/>
    <w:rsid w:val="000C1A47"/>
    <w:rsid w:val="000C5BB7"/>
    <w:rsid w:val="000C5F94"/>
    <w:rsid w:val="000D0A20"/>
    <w:rsid w:val="000D5BB6"/>
    <w:rsid w:val="000D7689"/>
    <w:rsid w:val="000E17A2"/>
    <w:rsid w:val="000E27D4"/>
    <w:rsid w:val="000E32F4"/>
    <w:rsid w:val="000F03B7"/>
    <w:rsid w:val="000F569F"/>
    <w:rsid w:val="000F6DD8"/>
    <w:rsid w:val="000F7E95"/>
    <w:rsid w:val="000F7F0B"/>
    <w:rsid w:val="001046E8"/>
    <w:rsid w:val="001050B7"/>
    <w:rsid w:val="0010599F"/>
    <w:rsid w:val="00105FE4"/>
    <w:rsid w:val="001060E1"/>
    <w:rsid w:val="0010735F"/>
    <w:rsid w:val="001123D6"/>
    <w:rsid w:val="00113211"/>
    <w:rsid w:val="00113721"/>
    <w:rsid w:val="00113951"/>
    <w:rsid w:val="00115990"/>
    <w:rsid w:val="001178F0"/>
    <w:rsid w:val="001209FB"/>
    <w:rsid w:val="00124E1A"/>
    <w:rsid w:val="001314DA"/>
    <w:rsid w:val="0013342E"/>
    <w:rsid w:val="00134C93"/>
    <w:rsid w:val="001365D5"/>
    <w:rsid w:val="0013680E"/>
    <w:rsid w:val="00137791"/>
    <w:rsid w:val="00137953"/>
    <w:rsid w:val="00141461"/>
    <w:rsid w:val="001440C9"/>
    <w:rsid w:val="001460F3"/>
    <w:rsid w:val="00151FA8"/>
    <w:rsid w:val="00152EA6"/>
    <w:rsid w:val="00152EEE"/>
    <w:rsid w:val="001537AD"/>
    <w:rsid w:val="00154BBA"/>
    <w:rsid w:val="00157973"/>
    <w:rsid w:val="00162175"/>
    <w:rsid w:val="00164BF8"/>
    <w:rsid w:val="00165716"/>
    <w:rsid w:val="00170C18"/>
    <w:rsid w:val="001724B8"/>
    <w:rsid w:val="00175B28"/>
    <w:rsid w:val="0018439B"/>
    <w:rsid w:val="00186C61"/>
    <w:rsid w:val="001A0061"/>
    <w:rsid w:val="001A0481"/>
    <w:rsid w:val="001A157F"/>
    <w:rsid w:val="001A335A"/>
    <w:rsid w:val="001A66B9"/>
    <w:rsid w:val="001B088F"/>
    <w:rsid w:val="001B24DC"/>
    <w:rsid w:val="001B26A4"/>
    <w:rsid w:val="001B39B7"/>
    <w:rsid w:val="001B52F5"/>
    <w:rsid w:val="001B73AD"/>
    <w:rsid w:val="001C0308"/>
    <w:rsid w:val="001C330E"/>
    <w:rsid w:val="001C4D39"/>
    <w:rsid w:val="001C7AB4"/>
    <w:rsid w:val="001D0005"/>
    <w:rsid w:val="001D1F95"/>
    <w:rsid w:val="001D60AF"/>
    <w:rsid w:val="001D65F2"/>
    <w:rsid w:val="001D7698"/>
    <w:rsid w:val="001E1F18"/>
    <w:rsid w:val="001E3762"/>
    <w:rsid w:val="001E3EAE"/>
    <w:rsid w:val="001F145C"/>
    <w:rsid w:val="001F15B3"/>
    <w:rsid w:val="001F281F"/>
    <w:rsid w:val="001F66CB"/>
    <w:rsid w:val="00200CAB"/>
    <w:rsid w:val="0020212F"/>
    <w:rsid w:val="00205082"/>
    <w:rsid w:val="0020529A"/>
    <w:rsid w:val="00205FA2"/>
    <w:rsid w:val="00221585"/>
    <w:rsid w:val="00222C42"/>
    <w:rsid w:val="0022348C"/>
    <w:rsid w:val="002271C5"/>
    <w:rsid w:val="00233834"/>
    <w:rsid w:val="0023487C"/>
    <w:rsid w:val="00234C0C"/>
    <w:rsid w:val="002361E5"/>
    <w:rsid w:val="00240AF7"/>
    <w:rsid w:val="0024261E"/>
    <w:rsid w:val="002438E1"/>
    <w:rsid w:val="00246062"/>
    <w:rsid w:val="002504E3"/>
    <w:rsid w:val="0025123A"/>
    <w:rsid w:val="00251CD5"/>
    <w:rsid w:val="00254863"/>
    <w:rsid w:val="00256C6F"/>
    <w:rsid w:val="00256D1D"/>
    <w:rsid w:val="00261448"/>
    <w:rsid w:val="00266AD1"/>
    <w:rsid w:val="00270315"/>
    <w:rsid w:val="00274B94"/>
    <w:rsid w:val="0027548D"/>
    <w:rsid w:val="002755DC"/>
    <w:rsid w:val="002775C6"/>
    <w:rsid w:val="00281687"/>
    <w:rsid w:val="00281736"/>
    <w:rsid w:val="002823A9"/>
    <w:rsid w:val="0028362A"/>
    <w:rsid w:val="00287ACA"/>
    <w:rsid w:val="00287C56"/>
    <w:rsid w:val="0029230B"/>
    <w:rsid w:val="00292615"/>
    <w:rsid w:val="00292DB5"/>
    <w:rsid w:val="002A18B2"/>
    <w:rsid w:val="002A212F"/>
    <w:rsid w:val="002A2541"/>
    <w:rsid w:val="002A44B8"/>
    <w:rsid w:val="002B0D3B"/>
    <w:rsid w:val="002B3EFC"/>
    <w:rsid w:val="002B4D46"/>
    <w:rsid w:val="002B4D54"/>
    <w:rsid w:val="002B6F56"/>
    <w:rsid w:val="002C1BD2"/>
    <w:rsid w:val="002C2236"/>
    <w:rsid w:val="002C5D7D"/>
    <w:rsid w:val="002D0864"/>
    <w:rsid w:val="002D60A3"/>
    <w:rsid w:val="002E1AA2"/>
    <w:rsid w:val="002F4BE6"/>
    <w:rsid w:val="00300039"/>
    <w:rsid w:val="00301F55"/>
    <w:rsid w:val="0030219A"/>
    <w:rsid w:val="0030576E"/>
    <w:rsid w:val="00313979"/>
    <w:rsid w:val="00314FCC"/>
    <w:rsid w:val="00315D11"/>
    <w:rsid w:val="00316E60"/>
    <w:rsid w:val="003202BD"/>
    <w:rsid w:val="00321457"/>
    <w:rsid w:val="003237DE"/>
    <w:rsid w:val="00325E66"/>
    <w:rsid w:val="00326B84"/>
    <w:rsid w:val="0033196B"/>
    <w:rsid w:val="00333D45"/>
    <w:rsid w:val="00340622"/>
    <w:rsid w:val="003504E6"/>
    <w:rsid w:val="00353872"/>
    <w:rsid w:val="00361673"/>
    <w:rsid w:val="003666A9"/>
    <w:rsid w:val="00370AC8"/>
    <w:rsid w:val="0037362C"/>
    <w:rsid w:val="003756EF"/>
    <w:rsid w:val="00383F6D"/>
    <w:rsid w:val="00386A3A"/>
    <w:rsid w:val="0039083F"/>
    <w:rsid w:val="00391822"/>
    <w:rsid w:val="0039552B"/>
    <w:rsid w:val="00395F68"/>
    <w:rsid w:val="003A210E"/>
    <w:rsid w:val="003A2275"/>
    <w:rsid w:val="003A38F9"/>
    <w:rsid w:val="003A4536"/>
    <w:rsid w:val="003A65D3"/>
    <w:rsid w:val="003B0E53"/>
    <w:rsid w:val="003B0F39"/>
    <w:rsid w:val="003B1337"/>
    <w:rsid w:val="003B3916"/>
    <w:rsid w:val="003B6987"/>
    <w:rsid w:val="003B7018"/>
    <w:rsid w:val="003C042F"/>
    <w:rsid w:val="003C0A41"/>
    <w:rsid w:val="003C2937"/>
    <w:rsid w:val="003C2E76"/>
    <w:rsid w:val="003C36ED"/>
    <w:rsid w:val="003C63E0"/>
    <w:rsid w:val="003D18E7"/>
    <w:rsid w:val="003D1BB5"/>
    <w:rsid w:val="003D7AC3"/>
    <w:rsid w:val="003E02A0"/>
    <w:rsid w:val="003E02AA"/>
    <w:rsid w:val="003E0F4B"/>
    <w:rsid w:val="003E32B8"/>
    <w:rsid w:val="003E4AAE"/>
    <w:rsid w:val="003E654B"/>
    <w:rsid w:val="003E66C7"/>
    <w:rsid w:val="003E6F60"/>
    <w:rsid w:val="003F7032"/>
    <w:rsid w:val="00401186"/>
    <w:rsid w:val="004022D9"/>
    <w:rsid w:val="004153A7"/>
    <w:rsid w:val="00421D7C"/>
    <w:rsid w:val="00423B07"/>
    <w:rsid w:val="004242E7"/>
    <w:rsid w:val="00427D5C"/>
    <w:rsid w:val="004345C0"/>
    <w:rsid w:val="00434F38"/>
    <w:rsid w:val="0043695E"/>
    <w:rsid w:val="00441B7B"/>
    <w:rsid w:val="004436AE"/>
    <w:rsid w:val="004526FE"/>
    <w:rsid w:val="00454F94"/>
    <w:rsid w:val="00456E54"/>
    <w:rsid w:val="00461473"/>
    <w:rsid w:val="00461CDB"/>
    <w:rsid w:val="00463D01"/>
    <w:rsid w:val="00464EB0"/>
    <w:rsid w:val="00466FBE"/>
    <w:rsid w:val="004702F7"/>
    <w:rsid w:val="00476310"/>
    <w:rsid w:val="00476FB4"/>
    <w:rsid w:val="00482ED6"/>
    <w:rsid w:val="004838C4"/>
    <w:rsid w:val="004852DB"/>
    <w:rsid w:val="004862F7"/>
    <w:rsid w:val="00490BFB"/>
    <w:rsid w:val="00496704"/>
    <w:rsid w:val="004A2219"/>
    <w:rsid w:val="004A4B71"/>
    <w:rsid w:val="004A7E4D"/>
    <w:rsid w:val="004B3085"/>
    <w:rsid w:val="004B45EE"/>
    <w:rsid w:val="004C3198"/>
    <w:rsid w:val="004C3699"/>
    <w:rsid w:val="004C5706"/>
    <w:rsid w:val="004C5920"/>
    <w:rsid w:val="004D1435"/>
    <w:rsid w:val="004D585D"/>
    <w:rsid w:val="004D7A30"/>
    <w:rsid w:val="004D7FFB"/>
    <w:rsid w:val="004E1F4E"/>
    <w:rsid w:val="004E208D"/>
    <w:rsid w:val="004E2F1F"/>
    <w:rsid w:val="004E3AA6"/>
    <w:rsid w:val="004E5062"/>
    <w:rsid w:val="004E61A2"/>
    <w:rsid w:val="004E660B"/>
    <w:rsid w:val="004E78FE"/>
    <w:rsid w:val="004F0B54"/>
    <w:rsid w:val="004F3853"/>
    <w:rsid w:val="004F415D"/>
    <w:rsid w:val="004F4F85"/>
    <w:rsid w:val="004F57AA"/>
    <w:rsid w:val="0050138D"/>
    <w:rsid w:val="00504A81"/>
    <w:rsid w:val="0051013F"/>
    <w:rsid w:val="0051020B"/>
    <w:rsid w:val="00510F2B"/>
    <w:rsid w:val="00511797"/>
    <w:rsid w:val="005154DB"/>
    <w:rsid w:val="0052007C"/>
    <w:rsid w:val="005223A0"/>
    <w:rsid w:val="00523025"/>
    <w:rsid w:val="00523F79"/>
    <w:rsid w:val="005264E9"/>
    <w:rsid w:val="005300BE"/>
    <w:rsid w:val="00532CF3"/>
    <w:rsid w:val="00536E8A"/>
    <w:rsid w:val="0053708B"/>
    <w:rsid w:val="00540C3A"/>
    <w:rsid w:val="00544DDA"/>
    <w:rsid w:val="00545C93"/>
    <w:rsid w:val="005504BA"/>
    <w:rsid w:val="0055095D"/>
    <w:rsid w:val="005513CA"/>
    <w:rsid w:val="0055183F"/>
    <w:rsid w:val="00552635"/>
    <w:rsid w:val="0055645E"/>
    <w:rsid w:val="00556AA9"/>
    <w:rsid w:val="00557737"/>
    <w:rsid w:val="0055774E"/>
    <w:rsid w:val="0056023C"/>
    <w:rsid w:val="0056479E"/>
    <w:rsid w:val="00566EDE"/>
    <w:rsid w:val="005674EA"/>
    <w:rsid w:val="005712F0"/>
    <w:rsid w:val="00572454"/>
    <w:rsid w:val="005734B7"/>
    <w:rsid w:val="00580638"/>
    <w:rsid w:val="00582680"/>
    <w:rsid w:val="00591518"/>
    <w:rsid w:val="00593637"/>
    <w:rsid w:val="00595116"/>
    <w:rsid w:val="00596BE6"/>
    <w:rsid w:val="00596D09"/>
    <w:rsid w:val="005B3828"/>
    <w:rsid w:val="005B4701"/>
    <w:rsid w:val="005B5FEE"/>
    <w:rsid w:val="005C0F55"/>
    <w:rsid w:val="005C10DA"/>
    <w:rsid w:val="005C276A"/>
    <w:rsid w:val="005C7690"/>
    <w:rsid w:val="005D038E"/>
    <w:rsid w:val="005D20E3"/>
    <w:rsid w:val="005D2560"/>
    <w:rsid w:val="005D2C6F"/>
    <w:rsid w:val="005D33B9"/>
    <w:rsid w:val="005D74F8"/>
    <w:rsid w:val="005D7FB0"/>
    <w:rsid w:val="005E26A1"/>
    <w:rsid w:val="005E2F4C"/>
    <w:rsid w:val="005F1249"/>
    <w:rsid w:val="005F3927"/>
    <w:rsid w:val="005F627D"/>
    <w:rsid w:val="0060235D"/>
    <w:rsid w:val="0060356F"/>
    <w:rsid w:val="00604AC0"/>
    <w:rsid w:val="00607B85"/>
    <w:rsid w:val="0061144A"/>
    <w:rsid w:val="00616753"/>
    <w:rsid w:val="00617D93"/>
    <w:rsid w:val="00617FBC"/>
    <w:rsid w:val="006208F2"/>
    <w:rsid w:val="006210AF"/>
    <w:rsid w:val="00621AE4"/>
    <w:rsid w:val="00622444"/>
    <w:rsid w:val="0062342B"/>
    <w:rsid w:val="006264CA"/>
    <w:rsid w:val="00630E90"/>
    <w:rsid w:val="006317FE"/>
    <w:rsid w:val="00633121"/>
    <w:rsid w:val="00634DC1"/>
    <w:rsid w:val="00645130"/>
    <w:rsid w:val="00646E4A"/>
    <w:rsid w:val="00650006"/>
    <w:rsid w:val="00652098"/>
    <w:rsid w:val="00655068"/>
    <w:rsid w:val="0065688C"/>
    <w:rsid w:val="0066002E"/>
    <w:rsid w:val="00662D1B"/>
    <w:rsid w:val="0066421E"/>
    <w:rsid w:val="0067429D"/>
    <w:rsid w:val="0067787A"/>
    <w:rsid w:val="0068051B"/>
    <w:rsid w:val="00685378"/>
    <w:rsid w:val="0068557B"/>
    <w:rsid w:val="0068714B"/>
    <w:rsid w:val="00687DED"/>
    <w:rsid w:val="00690D16"/>
    <w:rsid w:val="00692859"/>
    <w:rsid w:val="0069317E"/>
    <w:rsid w:val="006947FF"/>
    <w:rsid w:val="00695B9F"/>
    <w:rsid w:val="006A0056"/>
    <w:rsid w:val="006A1ADC"/>
    <w:rsid w:val="006A2F51"/>
    <w:rsid w:val="006A4F75"/>
    <w:rsid w:val="006A77D2"/>
    <w:rsid w:val="006B2507"/>
    <w:rsid w:val="006B2D98"/>
    <w:rsid w:val="006B7D16"/>
    <w:rsid w:val="006B7D24"/>
    <w:rsid w:val="006C38E2"/>
    <w:rsid w:val="006D21E7"/>
    <w:rsid w:val="006D2499"/>
    <w:rsid w:val="006D35CC"/>
    <w:rsid w:val="006D3F8F"/>
    <w:rsid w:val="006D46CE"/>
    <w:rsid w:val="006D6B18"/>
    <w:rsid w:val="006D74D9"/>
    <w:rsid w:val="006E3959"/>
    <w:rsid w:val="006E5A83"/>
    <w:rsid w:val="006E75EB"/>
    <w:rsid w:val="006E76A5"/>
    <w:rsid w:val="006F62A5"/>
    <w:rsid w:val="006F6DC5"/>
    <w:rsid w:val="006F7660"/>
    <w:rsid w:val="00701AEF"/>
    <w:rsid w:val="00702128"/>
    <w:rsid w:val="007034C7"/>
    <w:rsid w:val="00703AB7"/>
    <w:rsid w:val="00710DF7"/>
    <w:rsid w:val="00715518"/>
    <w:rsid w:val="00717CEF"/>
    <w:rsid w:val="007224AC"/>
    <w:rsid w:val="00723ADD"/>
    <w:rsid w:val="0072606B"/>
    <w:rsid w:val="00727038"/>
    <w:rsid w:val="007301FD"/>
    <w:rsid w:val="00730A87"/>
    <w:rsid w:val="007339F2"/>
    <w:rsid w:val="00740186"/>
    <w:rsid w:val="00742064"/>
    <w:rsid w:val="0074353E"/>
    <w:rsid w:val="00746DEF"/>
    <w:rsid w:val="0075114F"/>
    <w:rsid w:val="00751A4C"/>
    <w:rsid w:val="0075617E"/>
    <w:rsid w:val="00765763"/>
    <w:rsid w:val="007715A5"/>
    <w:rsid w:val="00774805"/>
    <w:rsid w:val="00774993"/>
    <w:rsid w:val="00775AAB"/>
    <w:rsid w:val="007765EB"/>
    <w:rsid w:val="00776AAE"/>
    <w:rsid w:val="00780261"/>
    <w:rsid w:val="007879F1"/>
    <w:rsid w:val="00787C26"/>
    <w:rsid w:val="0079084D"/>
    <w:rsid w:val="00791397"/>
    <w:rsid w:val="00792321"/>
    <w:rsid w:val="0079291E"/>
    <w:rsid w:val="0079651F"/>
    <w:rsid w:val="007A0029"/>
    <w:rsid w:val="007A3099"/>
    <w:rsid w:val="007A3AF0"/>
    <w:rsid w:val="007B4B58"/>
    <w:rsid w:val="007B6AD1"/>
    <w:rsid w:val="007B6BD8"/>
    <w:rsid w:val="007C4C2D"/>
    <w:rsid w:val="007D1612"/>
    <w:rsid w:val="007D359C"/>
    <w:rsid w:val="007D4DF6"/>
    <w:rsid w:val="007D5C1F"/>
    <w:rsid w:val="007D69CC"/>
    <w:rsid w:val="007E4713"/>
    <w:rsid w:val="007F46FC"/>
    <w:rsid w:val="007F7C1E"/>
    <w:rsid w:val="00803770"/>
    <w:rsid w:val="00807E13"/>
    <w:rsid w:val="00811645"/>
    <w:rsid w:val="00811739"/>
    <w:rsid w:val="008126D1"/>
    <w:rsid w:val="00815581"/>
    <w:rsid w:val="008223BA"/>
    <w:rsid w:val="008249FD"/>
    <w:rsid w:val="008267A7"/>
    <w:rsid w:val="00826D36"/>
    <w:rsid w:val="0082734D"/>
    <w:rsid w:val="008300D5"/>
    <w:rsid w:val="008326EC"/>
    <w:rsid w:val="00832BCD"/>
    <w:rsid w:val="00833F89"/>
    <w:rsid w:val="00836B53"/>
    <w:rsid w:val="008378BB"/>
    <w:rsid w:val="008411B6"/>
    <w:rsid w:val="008443F7"/>
    <w:rsid w:val="0084466F"/>
    <w:rsid w:val="00845131"/>
    <w:rsid w:val="00846FBD"/>
    <w:rsid w:val="00847856"/>
    <w:rsid w:val="00847D4F"/>
    <w:rsid w:val="00855407"/>
    <w:rsid w:val="00855CA3"/>
    <w:rsid w:val="00856349"/>
    <w:rsid w:val="008576D3"/>
    <w:rsid w:val="00860CCB"/>
    <w:rsid w:val="0086390F"/>
    <w:rsid w:val="00866ACF"/>
    <w:rsid w:val="008706DB"/>
    <w:rsid w:val="008718B0"/>
    <w:rsid w:val="00873AB4"/>
    <w:rsid w:val="00873B8C"/>
    <w:rsid w:val="00880D8B"/>
    <w:rsid w:val="00881F79"/>
    <w:rsid w:val="0088262A"/>
    <w:rsid w:val="008922E3"/>
    <w:rsid w:val="0089320B"/>
    <w:rsid w:val="00894135"/>
    <w:rsid w:val="008A3784"/>
    <w:rsid w:val="008A4193"/>
    <w:rsid w:val="008B0311"/>
    <w:rsid w:val="008B2C7D"/>
    <w:rsid w:val="008B331D"/>
    <w:rsid w:val="008B5B0F"/>
    <w:rsid w:val="008B6187"/>
    <w:rsid w:val="008B7107"/>
    <w:rsid w:val="008C18F3"/>
    <w:rsid w:val="008C2E09"/>
    <w:rsid w:val="008C3BFD"/>
    <w:rsid w:val="008C4129"/>
    <w:rsid w:val="008C7522"/>
    <w:rsid w:val="008D16BE"/>
    <w:rsid w:val="008D3E6F"/>
    <w:rsid w:val="008D704F"/>
    <w:rsid w:val="008E01A2"/>
    <w:rsid w:val="008E25F3"/>
    <w:rsid w:val="008E33CD"/>
    <w:rsid w:val="008E4A2A"/>
    <w:rsid w:val="008E5B01"/>
    <w:rsid w:val="008E7E22"/>
    <w:rsid w:val="008F6CE6"/>
    <w:rsid w:val="008F7F2B"/>
    <w:rsid w:val="00900159"/>
    <w:rsid w:val="00900AD4"/>
    <w:rsid w:val="00904B68"/>
    <w:rsid w:val="00904DE7"/>
    <w:rsid w:val="00911633"/>
    <w:rsid w:val="00913587"/>
    <w:rsid w:val="00913D7C"/>
    <w:rsid w:val="00914ADA"/>
    <w:rsid w:val="00917FE7"/>
    <w:rsid w:val="009235C4"/>
    <w:rsid w:val="009279FA"/>
    <w:rsid w:val="00930D63"/>
    <w:rsid w:val="00933AF7"/>
    <w:rsid w:val="00933FCC"/>
    <w:rsid w:val="009370FA"/>
    <w:rsid w:val="0094141E"/>
    <w:rsid w:val="0094219F"/>
    <w:rsid w:val="00942416"/>
    <w:rsid w:val="0094470F"/>
    <w:rsid w:val="00946BE4"/>
    <w:rsid w:val="0094740F"/>
    <w:rsid w:val="00951296"/>
    <w:rsid w:val="009517A9"/>
    <w:rsid w:val="00953E41"/>
    <w:rsid w:val="00956D0D"/>
    <w:rsid w:val="00957399"/>
    <w:rsid w:val="00957CCC"/>
    <w:rsid w:val="009610B6"/>
    <w:rsid w:val="009619B1"/>
    <w:rsid w:val="00961DD9"/>
    <w:rsid w:val="0096415A"/>
    <w:rsid w:val="00964E64"/>
    <w:rsid w:val="00965F17"/>
    <w:rsid w:val="00966AA5"/>
    <w:rsid w:val="00971784"/>
    <w:rsid w:val="00971A60"/>
    <w:rsid w:val="00971E3B"/>
    <w:rsid w:val="00974D88"/>
    <w:rsid w:val="00975115"/>
    <w:rsid w:val="009771D7"/>
    <w:rsid w:val="00982247"/>
    <w:rsid w:val="00982D39"/>
    <w:rsid w:val="009833B8"/>
    <w:rsid w:val="00983C7B"/>
    <w:rsid w:val="009878EA"/>
    <w:rsid w:val="0099000A"/>
    <w:rsid w:val="00990209"/>
    <w:rsid w:val="00990A83"/>
    <w:rsid w:val="009913E3"/>
    <w:rsid w:val="009923CE"/>
    <w:rsid w:val="009A0DB7"/>
    <w:rsid w:val="009A1072"/>
    <w:rsid w:val="009A2329"/>
    <w:rsid w:val="009A2966"/>
    <w:rsid w:val="009A3CF5"/>
    <w:rsid w:val="009A503A"/>
    <w:rsid w:val="009C2060"/>
    <w:rsid w:val="009C225D"/>
    <w:rsid w:val="009C2575"/>
    <w:rsid w:val="009C54C4"/>
    <w:rsid w:val="009C5710"/>
    <w:rsid w:val="009C678F"/>
    <w:rsid w:val="009D2A7C"/>
    <w:rsid w:val="009D2BF8"/>
    <w:rsid w:val="009D7757"/>
    <w:rsid w:val="009D7F74"/>
    <w:rsid w:val="009E00F5"/>
    <w:rsid w:val="009E1BFB"/>
    <w:rsid w:val="009E1DED"/>
    <w:rsid w:val="009E30F2"/>
    <w:rsid w:val="009E6D93"/>
    <w:rsid w:val="009E7328"/>
    <w:rsid w:val="009E7963"/>
    <w:rsid w:val="009F09FF"/>
    <w:rsid w:val="009F29FD"/>
    <w:rsid w:val="009F6307"/>
    <w:rsid w:val="009F7F6D"/>
    <w:rsid w:val="00A02ACB"/>
    <w:rsid w:val="00A03018"/>
    <w:rsid w:val="00A04E0C"/>
    <w:rsid w:val="00A062DE"/>
    <w:rsid w:val="00A06EB9"/>
    <w:rsid w:val="00A10A7B"/>
    <w:rsid w:val="00A10D39"/>
    <w:rsid w:val="00A128B5"/>
    <w:rsid w:val="00A12EAA"/>
    <w:rsid w:val="00A1391C"/>
    <w:rsid w:val="00A1718E"/>
    <w:rsid w:val="00A21880"/>
    <w:rsid w:val="00A2220A"/>
    <w:rsid w:val="00A232E1"/>
    <w:rsid w:val="00A240D0"/>
    <w:rsid w:val="00A25DCA"/>
    <w:rsid w:val="00A313D1"/>
    <w:rsid w:val="00A317B4"/>
    <w:rsid w:val="00A31AC7"/>
    <w:rsid w:val="00A37FD6"/>
    <w:rsid w:val="00A42742"/>
    <w:rsid w:val="00A46F40"/>
    <w:rsid w:val="00A5048D"/>
    <w:rsid w:val="00A52D1F"/>
    <w:rsid w:val="00A545A0"/>
    <w:rsid w:val="00A556DA"/>
    <w:rsid w:val="00A55B24"/>
    <w:rsid w:val="00A61CEE"/>
    <w:rsid w:val="00A64A13"/>
    <w:rsid w:val="00A64AD0"/>
    <w:rsid w:val="00A70F54"/>
    <w:rsid w:val="00A73F84"/>
    <w:rsid w:val="00A76582"/>
    <w:rsid w:val="00A7670F"/>
    <w:rsid w:val="00A81E92"/>
    <w:rsid w:val="00A91B3B"/>
    <w:rsid w:val="00A956BF"/>
    <w:rsid w:val="00A976E6"/>
    <w:rsid w:val="00AA08F7"/>
    <w:rsid w:val="00AA19AA"/>
    <w:rsid w:val="00AA223F"/>
    <w:rsid w:val="00AA54C8"/>
    <w:rsid w:val="00AA7EE8"/>
    <w:rsid w:val="00AB21D5"/>
    <w:rsid w:val="00AB7C61"/>
    <w:rsid w:val="00AB7FB5"/>
    <w:rsid w:val="00AC306E"/>
    <w:rsid w:val="00AC55FA"/>
    <w:rsid w:val="00AC5EE8"/>
    <w:rsid w:val="00AC60AC"/>
    <w:rsid w:val="00AC6C23"/>
    <w:rsid w:val="00AD1450"/>
    <w:rsid w:val="00AD222B"/>
    <w:rsid w:val="00AD46B0"/>
    <w:rsid w:val="00AD6D53"/>
    <w:rsid w:val="00AD7F2F"/>
    <w:rsid w:val="00AE1AEE"/>
    <w:rsid w:val="00AE1E61"/>
    <w:rsid w:val="00AE20D0"/>
    <w:rsid w:val="00AE4949"/>
    <w:rsid w:val="00AE597F"/>
    <w:rsid w:val="00AF13C8"/>
    <w:rsid w:val="00AF5E2D"/>
    <w:rsid w:val="00B044A3"/>
    <w:rsid w:val="00B051B2"/>
    <w:rsid w:val="00B06367"/>
    <w:rsid w:val="00B113F7"/>
    <w:rsid w:val="00B14A64"/>
    <w:rsid w:val="00B15109"/>
    <w:rsid w:val="00B16909"/>
    <w:rsid w:val="00B20085"/>
    <w:rsid w:val="00B243BC"/>
    <w:rsid w:val="00B25C2C"/>
    <w:rsid w:val="00B30245"/>
    <w:rsid w:val="00B30711"/>
    <w:rsid w:val="00B35A44"/>
    <w:rsid w:val="00B36D42"/>
    <w:rsid w:val="00B3703C"/>
    <w:rsid w:val="00B414D2"/>
    <w:rsid w:val="00B41F63"/>
    <w:rsid w:val="00B4359F"/>
    <w:rsid w:val="00B44D4D"/>
    <w:rsid w:val="00B45934"/>
    <w:rsid w:val="00B47B0C"/>
    <w:rsid w:val="00B50800"/>
    <w:rsid w:val="00B526E1"/>
    <w:rsid w:val="00B533E7"/>
    <w:rsid w:val="00B55900"/>
    <w:rsid w:val="00B571BA"/>
    <w:rsid w:val="00B60A95"/>
    <w:rsid w:val="00B656AA"/>
    <w:rsid w:val="00B726B7"/>
    <w:rsid w:val="00B72793"/>
    <w:rsid w:val="00B738D9"/>
    <w:rsid w:val="00B75184"/>
    <w:rsid w:val="00B8124D"/>
    <w:rsid w:val="00B848A9"/>
    <w:rsid w:val="00B84C3C"/>
    <w:rsid w:val="00B857CC"/>
    <w:rsid w:val="00B9368A"/>
    <w:rsid w:val="00B937AF"/>
    <w:rsid w:val="00B94B3F"/>
    <w:rsid w:val="00BA033F"/>
    <w:rsid w:val="00BA0AE1"/>
    <w:rsid w:val="00BA2B5B"/>
    <w:rsid w:val="00BA5A45"/>
    <w:rsid w:val="00BB02F0"/>
    <w:rsid w:val="00BB0616"/>
    <w:rsid w:val="00BB2A86"/>
    <w:rsid w:val="00BB2C3E"/>
    <w:rsid w:val="00BC16DB"/>
    <w:rsid w:val="00BC2C4C"/>
    <w:rsid w:val="00BD090A"/>
    <w:rsid w:val="00BD33ED"/>
    <w:rsid w:val="00BD50FD"/>
    <w:rsid w:val="00BD6781"/>
    <w:rsid w:val="00BD72C0"/>
    <w:rsid w:val="00BE0807"/>
    <w:rsid w:val="00BE5E7E"/>
    <w:rsid w:val="00BE5F2C"/>
    <w:rsid w:val="00BE7D45"/>
    <w:rsid w:val="00BF1017"/>
    <w:rsid w:val="00BF1142"/>
    <w:rsid w:val="00BF1DC6"/>
    <w:rsid w:val="00BF269C"/>
    <w:rsid w:val="00BF3E97"/>
    <w:rsid w:val="00C009AA"/>
    <w:rsid w:val="00C0104F"/>
    <w:rsid w:val="00C10310"/>
    <w:rsid w:val="00C110DF"/>
    <w:rsid w:val="00C1120C"/>
    <w:rsid w:val="00C11DF8"/>
    <w:rsid w:val="00C14840"/>
    <w:rsid w:val="00C16392"/>
    <w:rsid w:val="00C207CF"/>
    <w:rsid w:val="00C2174D"/>
    <w:rsid w:val="00C276BD"/>
    <w:rsid w:val="00C304D4"/>
    <w:rsid w:val="00C326C0"/>
    <w:rsid w:val="00C33EE9"/>
    <w:rsid w:val="00C35D42"/>
    <w:rsid w:val="00C36799"/>
    <w:rsid w:val="00C37BC2"/>
    <w:rsid w:val="00C42B72"/>
    <w:rsid w:val="00C446AE"/>
    <w:rsid w:val="00C44A0E"/>
    <w:rsid w:val="00C53C9F"/>
    <w:rsid w:val="00C56979"/>
    <w:rsid w:val="00C56D14"/>
    <w:rsid w:val="00C6368E"/>
    <w:rsid w:val="00C6584E"/>
    <w:rsid w:val="00C67E2D"/>
    <w:rsid w:val="00C702C8"/>
    <w:rsid w:val="00C70FF4"/>
    <w:rsid w:val="00C710B5"/>
    <w:rsid w:val="00C7166C"/>
    <w:rsid w:val="00C726A0"/>
    <w:rsid w:val="00C72B30"/>
    <w:rsid w:val="00C75020"/>
    <w:rsid w:val="00C76D02"/>
    <w:rsid w:val="00C82527"/>
    <w:rsid w:val="00C842C3"/>
    <w:rsid w:val="00C8684F"/>
    <w:rsid w:val="00C873ED"/>
    <w:rsid w:val="00C87728"/>
    <w:rsid w:val="00C87D4E"/>
    <w:rsid w:val="00C9041F"/>
    <w:rsid w:val="00C92042"/>
    <w:rsid w:val="00C920B0"/>
    <w:rsid w:val="00C926FF"/>
    <w:rsid w:val="00C93984"/>
    <w:rsid w:val="00CA581D"/>
    <w:rsid w:val="00CA5C28"/>
    <w:rsid w:val="00CB24E2"/>
    <w:rsid w:val="00CB5FB9"/>
    <w:rsid w:val="00CB7862"/>
    <w:rsid w:val="00CC0E7A"/>
    <w:rsid w:val="00CC1165"/>
    <w:rsid w:val="00CC20C6"/>
    <w:rsid w:val="00CC293F"/>
    <w:rsid w:val="00CC2FE8"/>
    <w:rsid w:val="00CC3A5E"/>
    <w:rsid w:val="00CC43DF"/>
    <w:rsid w:val="00CC483B"/>
    <w:rsid w:val="00CC4FE4"/>
    <w:rsid w:val="00CC6101"/>
    <w:rsid w:val="00CC6D62"/>
    <w:rsid w:val="00CD25ED"/>
    <w:rsid w:val="00CE0349"/>
    <w:rsid w:val="00CF33C3"/>
    <w:rsid w:val="00CF4A9B"/>
    <w:rsid w:val="00CF577A"/>
    <w:rsid w:val="00CF759F"/>
    <w:rsid w:val="00D00879"/>
    <w:rsid w:val="00D01BFD"/>
    <w:rsid w:val="00D0297C"/>
    <w:rsid w:val="00D052D4"/>
    <w:rsid w:val="00D064AC"/>
    <w:rsid w:val="00D072F3"/>
    <w:rsid w:val="00D119F9"/>
    <w:rsid w:val="00D13072"/>
    <w:rsid w:val="00D13E2F"/>
    <w:rsid w:val="00D15C8F"/>
    <w:rsid w:val="00D16387"/>
    <w:rsid w:val="00D22F50"/>
    <w:rsid w:val="00D23089"/>
    <w:rsid w:val="00D24266"/>
    <w:rsid w:val="00D262ED"/>
    <w:rsid w:val="00D3075D"/>
    <w:rsid w:val="00D40956"/>
    <w:rsid w:val="00D42DF1"/>
    <w:rsid w:val="00D476F1"/>
    <w:rsid w:val="00D47C13"/>
    <w:rsid w:val="00D5077C"/>
    <w:rsid w:val="00D51A0A"/>
    <w:rsid w:val="00D6108B"/>
    <w:rsid w:val="00D63467"/>
    <w:rsid w:val="00D64A2D"/>
    <w:rsid w:val="00D66B9C"/>
    <w:rsid w:val="00D7160F"/>
    <w:rsid w:val="00D7486F"/>
    <w:rsid w:val="00D77C87"/>
    <w:rsid w:val="00D806E0"/>
    <w:rsid w:val="00D84AA9"/>
    <w:rsid w:val="00D87210"/>
    <w:rsid w:val="00D91BBE"/>
    <w:rsid w:val="00D96871"/>
    <w:rsid w:val="00D96FAE"/>
    <w:rsid w:val="00D97D41"/>
    <w:rsid w:val="00DA053D"/>
    <w:rsid w:val="00DA0D30"/>
    <w:rsid w:val="00DA3A88"/>
    <w:rsid w:val="00DA4BBF"/>
    <w:rsid w:val="00DB1447"/>
    <w:rsid w:val="00DB2518"/>
    <w:rsid w:val="00DB46E8"/>
    <w:rsid w:val="00DB4D9B"/>
    <w:rsid w:val="00DB5021"/>
    <w:rsid w:val="00DB6B8F"/>
    <w:rsid w:val="00DB6CA3"/>
    <w:rsid w:val="00DB7323"/>
    <w:rsid w:val="00DC5F59"/>
    <w:rsid w:val="00DC629E"/>
    <w:rsid w:val="00DC70B3"/>
    <w:rsid w:val="00DC74FF"/>
    <w:rsid w:val="00DC76EE"/>
    <w:rsid w:val="00DD0817"/>
    <w:rsid w:val="00DD3BF4"/>
    <w:rsid w:val="00DD5C15"/>
    <w:rsid w:val="00DD6BFD"/>
    <w:rsid w:val="00DE22E5"/>
    <w:rsid w:val="00DE506E"/>
    <w:rsid w:val="00DF0131"/>
    <w:rsid w:val="00DF19F5"/>
    <w:rsid w:val="00DF2166"/>
    <w:rsid w:val="00DF2CEF"/>
    <w:rsid w:val="00DF3A62"/>
    <w:rsid w:val="00DF4C63"/>
    <w:rsid w:val="00DF5075"/>
    <w:rsid w:val="00DF5CF4"/>
    <w:rsid w:val="00E00B50"/>
    <w:rsid w:val="00E01A4B"/>
    <w:rsid w:val="00E065EC"/>
    <w:rsid w:val="00E077CC"/>
    <w:rsid w:val="00E12B2C"/>
    <w:rsid w:val="00E22112"/>
    <w:rsid w:val="00E25B6D"/>
    <w:rsid w:val="00E25BD7"/>
    <w:rsid w:val="00E27C96"/>
    <w:rsid w:val="00E33D9C"/>
    <w:rsid w:val="00E35B04"/>
    <w:rsid w:val="00E3699D"/>
    <w:rsid w:val="00E40558"/>
    <w:rsid w:val="00E432C4"/>
    <w:rsid w:val="00E506FB"/>
    <w:rsid w:val="00E5470E"/>
    <w:rsid w:val="00E55207"/>
    <w:rsid w:val="00E561B4"/>
    <w:rsid w:val="00E57F4D"/>
    <w:rsid w:val="00E61317"/>
    <w:rsid w:val="00E6527F"/>
    <w:rsid w:val="00E7376F"/>
    <w:rsid w:val="00E73EBC"/>
    <w:rsid w:val="00E74BBB"/>
    <w:rsid w:val="00E767FD"/>
    <w:rsid w:val="00E77CC2"/>
    <w:rsid w:val="00E80865"/>
    <w:rsid w:val="00E81504"/>
    <w:rsid w:val="00E831F2"/>
    <w:rsid w:val="00E83880"/>
    <w:rsid w:val="00E83C4E"/>
    <w:rsid w:val="00E8542E"/>
    <w:rsid w:val="00E9101F"/>
    <w:rsid w:val="00E9484A"/>
    <w:rsid w:val="00E976F6"/>
    <w:rsid w:val="00EA37C8"/>
    <w:rsid w:val="00EA489D"/>
    <w:rsid w:val="00EA518C"/>
    <w:rsid w:val="00EA639D"/>
    <w:rsid w:val="00EA6B2E"/>
    <w:rsid w:val="00EA6FCB"/>
    <w:rsid w:val="00EA7348"/>
    <w:rsid w:val="00EA7A43"/>
    <w:rsid w:val="00EB07A0"/>
    <w:rsid w:val="00EB08FE"/>
    <w:rsid w:val="00EB39AA"/>
    <w:rsid w:val="00EB636E"/>
    <w:rsid w:val="00EC1FA3"/>
    <w:rsid w:val="00EC2E2E"/>
    <w:rsid w:val="00EC4A4C"/>
    <w:rsid w:val="00EC5086"/>
    <w:rsid w:val="00EC5986"/>
    <w:rsid w:val="00EC6857"/>
    <w:rsid w:val="00EC6E34"/>
    <w:rsid w:val="00ED2515"/>
    <w:rsid w:val="00ED38CA"/>
    <w:rsid w:val="00ED4E29"/>
    <w:rsid w:val="00ED5F93"/>
    <w:rsid w:val="00EE3A37"/>
    <w:rsid w:val="00EE5C6B"/>
    <w:rsid w:val="00EF187C"/>
    <w:rsid w:val="00F014C1"/>
    <w:rsid w:val="00F01B44"/>
    <w:rsid w:val="00F058DB"/>
    <w:rsid w:val="00F17C38"/>
    <w:rsid w:val="00F20070"/>
    <w:rsid w:val="00F20837"/>
    <w:rsid w:val="00F21D9C"/>
    <w:rsid w:val="00F33E98"/>
    <w:rsid w:val="00F3438D"/>
    <w:rsid w:val="00F433B4"/>
    <w:rsid w:val="00F453F7"/>
    <w:rsid w:val="00F45732"/>
    <w:rsid w:val="00F4677A"/>
    <w:rsid w:val="00F53596"/>
    <w:rsid w:val="00F55595"/>
    <w:rsid w:val="00F562AB"/>
    <w:rsid w:val="00F612B1"/>
    <w:rsid w:val="00F63EC6"/>
    <w:rsid w:val="00F660CD"/>
    <w:rsid w:val="00F70761"/>
    <w:rsid w:val="00F71F04"/>
    <w:rsid w:val="00F725F6"/>
    <w:rsid w:val="00F73ABE"/>
    <w:rsid w:val="00F759DF"/>
    <w:rsid w:val="00F76AC2"/>
    <w:rsid w:val="00F8456A"/>
    <w:rsid w:val="00F8780A"/>
    <w:rsid w:val="00F9148B"/>
    <w:rsid w:val="00F95799"/>
    <w:rsid w:val="00F95F34"/>
    <w:rsid w:val="00F96187"/>
    <w:rsid w:val="00F976D2"/>
    <w:rsid w:val="00FA0F96"/>
    <w:rsid w:val="00FA7F0F"/>
    <w:rsid w:val="00FB019B"/>
    <w:rsid w:val="00FB2006"/>
    <w:rsid w:val="00FB792B"/>
    <w:rsid w:val="00FB7978"/>
    <w:rsid w:val="00FC0192"/>
    <w:rsid w:val="00FC1EC3"/>
    <w:rsid w:val="00FC33E7"/>
    <w:rsid w:val="00FC354F"/>
    <w:rsid w:val="00FC42CB"/>
    <w:rsid w:val="00FC50BF"/>
    <w:rsid w:val="00FC6057"/>
    <w:rsid w:val="00FC66D6"/>
    <w:rsid w:val="00FD4A11"/>
    <w:rsid w:val="00FD4E8B"/>
    <w:rsid w:val="00FD5224"/>
    <w:rsid w:val="00FE004C"/>
    <w:rsid w:val="00FE0B4C"/>
    <w:rsid w:val="00FE1B25"/>
    <w:rsid w:val="00FE372E"/>
    <w:rsid w:val="00FE5D3A"/>
    <w:rsid w:val="00FE6E52"/>
    <w:rsid w:val="00FF1A18"/>
    <w:rsid w:val="00FF393E"/>
    <w:rsid w:val="00FF456C"/>
    <w:rsid w:val="00FF5053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55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rsid w:val="00AA54C8"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rsid w:val="00AA54C8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AA54C8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A54C8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AA54C8"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rsid w:val="00AA54C8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AA54C8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rsid w:val="00AA54C8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sid w:val="00AA54C8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AA54C8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sid w:val="00AA54C8"/>
    <w:rPr>
      <w:color w:val="0000FF"/>
      <w:u w:val="single"/>
    </w:rPr>
  </w:style>
  <w:style w:type="paragraph" w:styleId="BodyText">
    <w:name w:val="Body Text"/>
    <w:basedOn w:val="Normal"/>
    <w:rsid w:val="00AA54C8"/>
    <w:pPr>
      <w:jc w:val="both"/>
    </w:pPr>
    <w:rPr>
      <w:spacing w:val="-2"/>
    </w:rPr>
  </w:style>
  <w:style w:type="character" w:styleId="FollowedHyperlink">
    <w:name w:val="FollowedHyperlink"/>
    <w:rsid w:val="00AA54C8"/>
    <w:rPr>
      <w:color w:val="800080"/>
      <w:u w:val="single"/>
    </w:rPr>
  </w:style>
  <w:style w:type="paragraph" w:styleId="Header">
    <w:name w:val="header"/>
    <w:basedOn w:val="Normal"/>
    <w:rsid w:val="00AA54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5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A54C8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customStyle="1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41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3A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53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52B"/>
    <w:rPr>
      <w:rFonts w:ascii="Arial" w:hAnsi="Arial" w:cs="Arial"/>
      <w:sz w:val="21"/>
      <w:szCs w:val="21"/>
    </w:rPr>
  </w:style>
  <w:style w:type="character" w:customStyle="1" w:styleId="xcontentpasted0">
    <w:name w:val="x_contentpasted0"/>
    <w:basedOn w:val="DefaultParagraphFont"/>
    <w:rsid w:val="00D66B9C"/>
  </w:style>
  <w:style w:type="paragraph" w:customStyle="1" w:styleId="xfluidplugincopy">
    <w:name w:val="x_fluidplugincopy"/>
    <w:basedOn w:val="Normal"/>
    <w:rsid w:val="00D66B9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rsid w:val="006167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6753"/>
    <w:rPr>
      <w:sz w:val="20"/>
      <w:szCs w:val="20"/>
    </w:rPr>
  </w:style>
  <w:style w:type="character" w:customStyle="1" w:styleId="CommentTextChar">
    <w:name w:val="Comment Text Char"/>
    <w:link w:val="CommentText"/>
    <w:rsid w:val="00616753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616753"/>
    <w:rPr>
      <w:b/>
      <w:bCs/>
    </w:rPr>
  </w:style>
  <w:style w:type="character" w:customStyle="1" w:styleId="CommentSubjectChar">
    <w:name w:val="Comment Subject Char"/>
    <w:link w:val="CommentSubject"/>
    <w:rsid w:val="00616753"/>
    <w:rPr>
      <w:rFonts w:ascii="Arial" w:hAnsi="Arial" w:cs="Arial"/>
      <w:b/>
      <w:bCs/>
    </w:rPr>
  </w:style>
  <w:style w:type="character" w:customStyle="1" w:styleId="normaltextrun">
    <w:name w:val="normaltextrun"/>
    <w:rsid w:val="002A2541"/>
  </w:style>
  <w:style w:type="paragraph" w:customStyle="1" w:styleId="Default">
    <w:name w:val="Default"/>
    <w:rsid w:val="009C54C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ndhit">
    <w:name w:val="findhit"/>
    <w:basedOn w:val="DefaultParagraphFont"/>
    <w:rsid w:val="00B526E1"/>
  </w:style>
  <w:style w:type="character" w:styleId="Emphasis">
    <w:name w:val="Emphasis"/>
    <w:uiPriority w:val="20"/>
    <w:qFormat/>
    <w:rsid w:val="00566EDE"/>
    <w:rPr>
      <w:i/>
      <w:iCs/>
    </w:rPr>
  </w:style>
  <w:style w:type="character" w:styleId="Strong">
    <w:name w:val="Strong"/>
    <w:basedOn w:val="DefaultParagraphFont"/>
    <w:uiPriority w:val="22"/>
    <w:qFormat/>
    <w:rsid w:val="00434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854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5784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40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3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44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0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50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4961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17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77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00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29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60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401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7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24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454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  <w:div w:id="14340165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7336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25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4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345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yanvlon" TargetMode="External"/><Relationship Id="rId18" Type="http://schemas.openxmlformats.org/officeDocument/2006/relationships/hyperlink" Target="https://www.coursera.org/account/accomplishments/verify/VAJ5UHNCRRR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f70269e1-484e-4401-899f-117976fac16f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gyan-bahadur-tamang-195a6397/" TargetMode="External"/><Relationship Id="rId17" Type="http://schemas.openxmlformats.org/officeDocument/2006/relationships/hyperlink" Target="https://tenderaa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tbevvi.com/" TargetMode="External"/><Relationship Id="rId20" Type="http://schemas.openxmlformats.org/officeDocument/2006/relationships/hyperlink" Target="https://www.udemy.com/certificate/UC-4193990a-8f04-4f75-8ce2-09eaca7b066b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yantamang575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openmrs.org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udemy.com/certificate/UC-616b916e-3ce8-46e0-80a9-d5949d66f63d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his2.org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8" ma:contentTypeDescription="Create a new document." ma:contentTypeScope="" ma:versionID="24e58e406d868b4018ad75ce5aaec9cd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035e692d14c04c521893607dc5b1cca7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b497e4-5575-48c8-9803-3fd13b68b634}" ma:internalName="TaxCatchAll" ma:showField="CatchAllData" ma:web="1511d139-171f-458d-a044-8058d1678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TaxCatchAll xmlns="1511d139-171f-458d-a044-8058d1678c0f"/>
    <lcf76f155ced4ddcb4097134ff3c332f xmlns="0cd7d6a0-4a81-4f30-b943-bb3134e095b3" xsi:nil="true"/>
  </documentManagement>
</p:properties>
</file>

<file path=customXml/itemProps1.xml><?xml version="1.0" encoding="utf-8"?>
<ds:datastoreItem xmlns:ds="http://schemas.openxmlformats.org/officeDocument/2006/customXml" ds:itemID="{58F2E4D7-AF40-4BD9-A2F4-A0C33CB30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AC08A-78A0-4973-B51C-36841DA63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60409-4039-428B-818A-BEB15DA9A7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329F2D-8A06-4C59-8E5C-18501A918E8C}">
  <ds:schemaRefs>
    <ds:schemaRef ds:uri="http://schemas.microsoft.com/office/2006/metadata/properties"/>
    <ds:schemaRef ds:uri="1511d139-171f-458d-a044-8058d1678c0f"/>
    <ds:schemaRef ds:uri="0cd7d6a0-4a81-4f30-b943-bb3134e095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4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2024-08-08T21:26:00Z</dcterms:created>
  <dcterms:modified xsi:type="dcterms:W3CDTF">2024-09-25T22:48:00Z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dfddb03f240e4c992840b03141b5f1a7c9beabd46461a1f4eae868b0f03a6926</vt:lpwstr>
  </property>
  <property fmtid="{D5CDD505-2E9C-101B-9397-08002B2CF9AE}" pid="3" name="ContentTypeId">
    <vt:lpwstr>0x01010009CD07F1F49730418DD2B2E6AFDBBD86</vt:lpwstr>
  </property>
  <property fmtid="{D5CDD505-2E9C-101B-9397-08002B2CF9AE}" pid="4" name="MediaServiceImageTags">
    <vt:lpwstr/>
  </property>
</Properties>
</file>